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85FBF" w14:textId="77777777" w:rsidR="002636E8" w:rsidRDefault="00000000">
      <w:r>
        <w:t xml:space="preserve">Тестови случаи за роля </w:t>
      </w:r>
      <w:r>
        <w:rPr>
          <w:lang w:val="en-US"/>
        </w:rPr>
        <w:t>Accountant</w:t>
      </w:r>
    </w:p>
    <w:tbl>
      <w:tblPr>
        <w:tblW w:w="9627" w:type="dxa"/>
        <w:tblInd w:w="-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4"/>
        <w:gridCol w:w="1903"/>
        <w:gridCol w:w="2592"/>
        <w:gridCol w:w="2927"/>
        <w:gridCol w:w="2474"/>
      </w:tblGrid>
      <w:tr w:rsidR="002636E8" w14:paraId="244189A0" w14:textId="77777777">
        <w:tblPrEx>
          <w:tblCellMar>
            <w:top w:w="0" w:type="dxa"/>
            <w:bottom w:w="0" w:type="dxa"/>
          </w:tblCellMar>
        </w:tblPrEx>
        <w:tc>
          <w:tcPr>
            <w:tcW w:w="914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E1613" w14:textId="77777777" w:rsidR="002636E8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Номер</w:t>
            </w:r>
          </w:p>
        </w:tc>
        <w:tc>
          <w:tcPr>
            <w:tcW w:w="1903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1C220" w14:textId="77777777" w:rsidR="002636E8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Описание</w:t>
            </w:r>
          </w:p>
        </w:tc>
        <w:tc>
          <w:tcPr>
            <w:tcW w:w="2592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11CC4" w14:textId="77777777" w:rsidR="002636E8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Предварителни изисквания за провеждане на теста</w:t>
            </w:r>
          </w:p>
        </w:tc>
        <w:tc>
          <w:tcPr>
            <w:tcW w:w="2927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96E8F" w14:textId="77777777" w:rsidR="002636E8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Стъпки за изпълнение</w:t>
            </w:r>
          </w:p>
        </w:tc>
        <w:tc>
          <w:tcPr>
            <w:tcW w:w="2474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3383F" w14:textId="77777777" w:rsidR="002636E8" w:rsidRDefault="00000000">
            <w:pPr>
              <w:spacing w:after="0" w:line="240" w:lineRule="auto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Очакван резултат</w:t>
            </w:r>
          </w:p>
        </w:tc>
      </w:tr>
      <w:tr w:rsidR="002636E8" w14:paraId="571ABB53" w14:textId="77777777">
        <w:tblPrEx>
          <w:tblCellMar>
            <w:top w:w="0" w:type="dxa"/>
            <w:bottom w:w="0" w:type="dxa"/>
          </w:tblCellMar>
        </w:tblPrEx>
        <w:tc>
          <w:tcPr>
            <w:tcW w:w="914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9692" w14:textId="77777777" w:rsidR="002636E8" w:rsidRDefault="00000000">
            <w:pPr>
              <w:spacing w:after="0" w:line="240" w:lineRule="auto"/>
              <w:jc w:val="right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TC-001</w:t>
            </w:r>
          </w:p>
        </w:tc>
        <w:tc>
          <w:tcPr>
            <w:tcW w:w="190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2118A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Отваряне на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</w:p>
        </w:tc>
        <w:tc>
          <w:tcPr>
            <w:tcW w:w="25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7C54E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Съществува предварително зададен потребител и неговия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логин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в системата с роля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Accountant</w:t>
            </w:r>
            <w:r>
              <w:rPr>
                <w:rFonts w:eastAsia="Times New Roman"/>
                <w:kern w:val="0"/>
                <w:sz w:val="24"/>
                <w:szCs w:val="24"/>
              </w:rPr>
              <w:t>".</w:t>
            </w:r>
          </w:p>
        </w:tc>
        <w:tc>
          <w:tcPr>
            <w:tcW w:w="292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9358D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с предварително вкарани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юзърнейм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и парола.</w:t>
            </w:r>
          </w:p>
          <w:p w14:paraId="39F8317F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2. Отворете „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“ от менюто.</w:t>
            </w:r>
          </w:p>
        </w:tc>
        <w:tc>
          <w:tcPr>
            <w:tcW w:w="247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FB5B9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 се страница с последни доставки, неплатени фактури и статистики.</w:t>
            </w:r>
          </w:p>
          <w:p w14:paraId="013B32DB" w14:textId="77777777" w:rsidR="002636E8" w:rsidRDefault="002636E8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</w:p>
        </w:tc>
      </w:tr>
      <w:tr w:rsidR="002636E8" w14:paraId="4A5CCCFF" w14:textId="77777777">
        <w:tblPrEx>
          <w:tblCellMar>
            <w:top w:w="0" w:type="dxa"/>
            <w:bottom w:w="0" w:type="dxa"/>
          </w:tblCellMar>
        </w:tblPrEx>
        <w:tc>
          <w:tcPr>
            <w:tcW w:w="914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343B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TC-002</w:t>
            </w:r>
          </w:p>
        </w:tc>
        <w:tc>
          <w:tcPr>
            <w:tcW w:w="190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9B31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Отваряне на всички доставки и филтрация от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SEE</w:t>
            </w:r>
            <w:r>
              <w:rPr>
                <w:rFonts w:eastAsia="Times New Roman"/>
                <w:kern w:val="0"/>
                <w:sz w:val="24"/>
                <w:szCs w:val="24"/>
              </w:rPr>
              <w:t>“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до </w:t>
            </w:r>
            <w:r>
              <w:rPr>
                <w:rFonts w:eastAsia="Times New Roman"/>
                <w:kern w:val="0"/>
                <w:sz w:val="24"/>
                <w:szCs w:val="24"/>
              </w:rPr>
              <w:br/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„UNPAID DELIVERIES“</w:t>
            </w:r>
          </w:p>
        </w:tc>
        <w:tc>
          <w:tcPr>
            <w:tcW w:w="25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785E2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Съществуват доставки</w:t>
            </w:r>
          </w:p>
        </w:tc>
        <w:tc>
          <w:tcPr>
            <w:tcW w:w="292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1C33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„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“ от менюто. 2.Натиснете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SEE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до 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„UNPAID DELIVERIES“</w:t>
            </w:r>
          </w:p>
        </w:tc>
        <w:tc>
          <w:tcPr>
            <w:tcW w:w="247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95FD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 всички доставки с възможност за филтрация</w:t>
            </w:r>
          </w:p>
        </w:tc>
      </w:tr>
      <w:tr w:rsidR="002636E8" w14:paraId="4AB1B450" w14:textId="77777777">
        <w:tblPrEx>
          <w:tblCellMar>
            <w:top w:w="0" w:type="dxa"/>
            <w:bottom w:w="0" w:type="dxa"/>
          </w:tblCellMar>
        </w:tblPrEx>
        <w:tc>
          <w:tcPr>
            <w:tcW w:w="914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346B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3</w:t>
            </w:r>
          </w:p>
        </w:tc>
        <w:tc>
          <w:tcPr>
            <w:tcW w:w="190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4DF4A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Отваряне на всички доставки и филтрация от бутон „</w:t>
            </w:r>
            <w:proofErr w:type="spellStart"/>
            <w:r>
              <w:fldChar w:fldCharType="begin"/>
            </w:r>
            <w:r>
              <w:instrText xml:space="preserve"> HYPERLINK  "https://localhost:7032/Accountant/SearchDeliveries" </w:instrText>
            </w:r>
            <w:r>
              <w:fldChar w:fldCharType="separate"/>
            </w:r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See</w:t>
            </w:r>
            <w:proofErr w:type="spellEnd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all</w:t>
            </w:r>
            <w:proofErr w:type="spellEnd"/>
            <w:r>
              <w:fldChar w:fldCharType="end"/>
            </w:r>
            <w:r>
              <w:rPr>
                <w:rFonts w:eastAsia="Times New Roman"/>
                <w:kern w:val="0"/>
                <w:sz w:val="24"/>
                <w:szCs w:val="24"/>
              </w:rPr>
              <w:t>“ до 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Deliveries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25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6DB5F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Съществуват доставки</w:t>
            </w:r>
          </w:p>
        </w:tc>
        <w:tc>
          <w:tcPr>
            <w:tcW w:w="292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9BE9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„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“ от менюто. 2.Натиснете бутон „</w:t>
            </w:r>
            <w:proofErr w:type="spellStart"/>
            <w:r>
              <w:fldChar w:fldCharType="begin"/>
            </w:r>
            <w:r>
              <w:instrText xml:space="preserve"> HYPERLINK  "https://localhost:7032/Accountant/SearchDeliveries" </w:instrText>
            </w:r>
            <w:r>
              <w:fldChar w:fldCharType="separate"/>
            </w:r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See</w:t>
            </w:r>
            <w:proofErr w:type="spellEnd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all</w:t>
            </w:r>
            <w:proofErr w:type="spellEnd"/>
            <w:r>
              <w:fldChar w:fldCharType="end"/>
            </w:r>
            <w:r>
              <w:rPr>
                <w:rFonts w:eastAsia="Times New Roman"/>
                <w:kern w:val="0"/>
                <w:sz w:val="24"/>
                <w:szCs w:val="24"/>
              </w:rPr>
              <w:t>“ до 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Deliveries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247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C0FA9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 всички доставки с възможност за филтрация</w:t>
            </w:r>
          </w:p>
        </w:tc>
      </w:tr>
      <w:tr w:rsidR="002636E8" w14:paraId="7AA7DA67" w14:textId="77777777">
        <w:tblPrEx>
          <w:tblCellMar>
            <w:top w:w="0" w:type="dxa"/>
            <w:bottom w:w="0" w:type="dxa"/>
          </w:tblCellMar>
        </w:tblPrEx>
        <w:tc>
          <w:tcPr>
            <w:tcW w:w="914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4CE3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4</w:t>
            </w:r>
          </w:p>
        </w:tc>
        <w:tc>
          <w:tcPr>
            <w:tcW w:w="190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5628D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Отваряне на всички фактури и филтрация от бутон „</w:t>
            </w:r>
            <w:proofErr w:type="spellStart"/>
            <w:r>
              <w:fldChar w:fldCharType="begin"/>
            </w:r>
            <w:r>
              <w:instrText xml:space="preserve"> HYPERLINK  "https://localhost:7032/Accountant/SearchDeliveries" </w:instrText>
            </w:r>
            <w:r>
              <w:fldChar w:fldCharType="separate"/>
            </w:r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See</w:t>
            </w:r>
            <w:proofErr w:type="spellEnd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all</w:t>
            </w:r>
            <w:r>
              <w:fldChar w:fldCharType="end"/>
            </w:r>
            <w:r>
              <w:rPr>
                <w:rFonts w:eastAsia="Times New Roman"/>
                <w:kern w:val="0"/>
                <w:sz w:val="24"/>
                <w:szCs w:val="24"/>
              </w:rPr>
              <w:t>“до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„</w:t>
            </w:r>
            <w:proofErr w:type="spellStart"/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Invoices</w:t>
            </w:r>
            <w:proofErr w:type="spellEnd"/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25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29D01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Съществуват фактури</w:t>
            </w:r>
          </w:p>
        </w:tc>
        <w:tc>
          <w:tcPr>
            <w:tcW w:w="292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E0AC7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„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“ от менюто. 2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Натиснете бутон „</w:t>
            </w:r>
            <w:proofErr w:type="spellStart"/>
            <w:r>
              <w:fldChar w:fldCharType="begin"/>
            </w:r>
            <w:r>
              <w:instrText xml:space="preserve"> HYPERLINK  "https://localhost:7032/Accountant/SearchDeliveries" </w:instrText>
            </w:r>
            <w:r>
              <w:fldChar w:fldCharType="separate"/>
            </w:r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See</w:t>
            </w:r>
            <w:proofErr w:type="spellEnd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all</w:t>
            </w:r>
            <w:proofErr w:type="spellEnd"/>
            <w:r>
              <w:fldChar w:fldCharType="end"/>
            </w:r>
            <w:r>
              <w:rPr>
                <w:rFonts w:eastAsia="Times New Roman"/>
                <w:kern w:val="0"/>
                <w:sz w:val="24"/>
                <w:szCs w:val="24"/>
              </w:rPr>
              <w:t>“ до „</w:t>
            </w:r>
            <w:proofErr w:type="spellStart"/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Invoices</w:t>
            </w:r>
            <w:proofErr w:type="spellEnd"/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247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3ED8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 всички фактури с възможност за филтрация</w:t>
            </w:r>
          </w:p>
        </w:tc>
      </w:tr>
      <w:tr w:rsidR="002636E8" w14:paraId="26B2A511" w14:textId="77777777">
        <w:tblPrEx>
          <w:tblCellMar>
            <w:top w:w="0" w:type="dxa"/>
            <w:bottom w:w="0" w:type="dxa"/>
          </w:tblCellMar>
        </w:tblPrEx>
        <w:tc>
          <w:tcPr>
            <w:tcW w:w="914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29E07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5</w:t>
            </w:r>
          </w:p>
        </w:tc>
        <w:tc>
          <w:tcPr>
            <w:tcW w:w="190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528B8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Търсене на доставка по референтен номер</w:t>
            </w:r>
          </w:p>
        </w:tc>
        <w:tc>
          <w:tcPr>
            <w:tcW w:w="25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7DAD6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Да имаме референтен номер на съществуваща доставка</w:t>
            </w:r>
          </w:p>
        </w:tc>
        <w:tc>
          <w:tcPr>
            <w:tcW w:w="292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2FBDD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“Search”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“Deliveries</w:t>
            </w:r>
            <w:r>
              <w:rPr>
                <w:rFonts w:eastAsia="Times New Roman"/>
                <w:kern w:val="0"/>
                <w:sz w:val="24"/>
                <w:szCs w:val="24"/>
              </w:rPr>
              <w:t>. 3. Въведете валиден референтен номер и натиснете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Search</w:t>
            </w:r>
            <w:r>
              <w:rPr>
                <w:rFonts w:eastAsia="Times New Roman"/>
                <w:kern w:val="0"/>
                <w:sz w:val="24"/>
                <w:szCs w:val="24"/>
              </w:rPr>
              <w:t>".</w:t>
            </w:r>
          </w:p>
        </w:tc>
        <w:tc>
          <w:tcPr>
            <w:tcW w:w="247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52900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Системата връща доставката с въведения референтен номер.</w:t>
            </w:r>
          </w:p>
        </w:tc>
      </w:tr>
      <w:tr w:rsidR="002636E8" w14:paraId="2CEDD092" w14:textId="77777777">
        <w:tblPrEx>
          <w:tblCellMar>
            <w:top w:w="0" w:type="dxa"/>
            <w:bottom w:w="0" w:type="dxa"/>
          </w:tblCellMar>
        </w:tblPrEx>
        <w:tc>
          <w:tcPr>
            <w:tcW w:w="914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33C44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190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BD44C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Детайли за доставка</w:t>
            </w:r>
          </w:p>
        </w:tc>
        <w:tc>
          <w:tcPr>
            <w:tcW w:w="25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280D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</w:t>
            </w:r>
          </w:p>
          <w:p w14:paraId="2949364B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доставка</w:t>
            </w:r>
          </w:p>
        </w:tc>
        <w:tc>
          <w:tcPr>
            <w:tcW w:w="292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9E3B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“Search”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“Deliveries”</w:t>
            </w:r>
            <w:r>
              <w:rPr>
                <w:rFonts w:eastAsia="Times New Roman"/>
                <w:kern w:val="0"/>
                <w:sz w:val="24"/>
                <w:szCs w:val="24"/>
              </w:rPr>
              <w:t>.3. Въведете валиден референтен номер и натиснете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Search</w:t>
            </w:r>
            <w:r>
              <w:rPr>
                <w:rFonts w:eastAsia="Times New Roman"/>
                <w:kern w:val="0"/>
                <w:sz w:val="24"/>
                <w:szCs w:val="24"/>
              </w:rPr>
              <w:t>".</w:t>
            </w:r>
          </w:p>
        </w:tc>
        <w:tc>
          <w:tcPr>
            <w:tcW w:w="247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7261C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Системата връща детайли по доставката(INFO(инфо за клиент),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V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EHICLE/DRIVER(инфо за тур, шофьор), STATUS((инфо за статус на доставката), INVOICE(детайли за </w:t>
            </w: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фактурата), CASH REGISTERS(детайли за сметки))</w:t>
            </w:r>
          </w:p>
        </w:tc>
      </w:tr>
      <w:tr w:rsidR="002636E8" w14:paraId="63882F13" w14:textId="77777777">
        <w:tblPrEx>
          <w:tblCellMar>
            <w:top w:w="0" w:type="dxa"/>
            <w:bottom w:w="0" w:type="dxa"/>
          </w:tblCellMar>
        </w:tblPrEx>
        <w:tc>
          <w:tcPr>
            <w:tcW w:w="914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7470F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7</w:t>
            </w:r>
          </w:p>
        </w:tc>
        <w:tc>
          <w:tcPr>
            <w:tcW w:w="190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DD202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Виждане на файл за фактура в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Google drive</w:t>
            </w:r>
          </w:p>
        </w:tc>
        <w:tc>
          <w:tcPr>
            <w:tcW w:w="25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E5C1C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 доставка, която е приключила и има фактура</w:t>
            </w:r>
          </w:p>
        </w:tc>
        <w:tc>
          <w:tcPr>
            <w:tcW w:w="292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07FA7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детайлите на конкретна доставка. 2. Отидете раздел INVOICE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. 3</w:t>
            </w:r>
            <w:r>
              <w:rPr>
                <w:rFonts w:eastAsia="Times New Roman"/>
                <w:kern w:val="0"/>
                <w:sz w:val="24"/>
                <w:szCs w:val="24"/>
              </w:rPr>
              <w:t>. Изберете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SEE”</w:t>
            </w:r>
          </w:p>
        </w:tc>
        <w:tc>
          <w:tcPr>
            <w:tcW w:w="247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E0F91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Зарежда се файла в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Google drive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</w:t>
            </w:r>
          </w:p>
        </w:tc>
      </w:tr>
      <w:tr w:rsidR="002636E8" w14:paraId="2B963901" w14:textId="77777777">
        <w:tblPrEx>
          <w:tblCellMar>
            <w:top w:w="0" w:type="dxa"/>
            <w:bottom w:w="0" w:type="dxa"/>
          </w:tblCellMar>
        </w:tblPrEx>
        <w:tc>
          <w:tcPr>
            <w:tcW w:w="914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2E06A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8</w:t>
            </w:r>
          </w:p>
        </w:tc>
        <w:tc>
          <w:tcPr>
            <w:tcW w:w="190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82DA9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Виждане на файл за касов бон в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Google drive</w:t>
            </w:r>
          </w:p>
        </w:tc>
        <w:tc>
          <w:tcPr>
            <w:tcW w:w="25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C5648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 доставка, която е приключила и има допълнително зададени касови бележки(допълнителни разходи)</w:t>
            </w:r>
          </w:p>
        </w:tc>
        <w:tc>
          <w:tcPr>
            <w:tcW w:w="292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6D03C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детайлите на конкретна доставка. 2. Отидете в раздел CASH REGISTERS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. 3</w:t>
            </w:r>
            <w:r>
              <w:rPr>
                <w:rFonts w:eastAsia="Times New Roman"/>
                <w:kern w:val="0"/>
                <w:sz w:val="24"/>
                <w:szCs w:val="24"/>
              </w:rPr>
              <w:t>. Изберете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SEE”</w:t>
            </w:r>
          </w:p>
        </w:tc>
        <w:tc>
          <w:tcPr>
            <w:tcW w:w="247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F83F6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Зарежда се файла в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Google drive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</w:t>
            </w:r>
          </w:p>
        </w:tc>
      </w:tr>
      <w:tr w:rsidR="002636E8" w14:paraId="5C5C1BEC" w14:textId="77777777">
        <w:tblPrEx>
          <w:tblCellMar>
            <w:top w:w="0" w:type="dxa"/>
            <w:bottom w:w="0" w:type="dxa"/>
          </w:tblCellMar>
        </w:tblPrEx>
        <w:tc>
          <w:tcPr>
            <w:tcW w:w="914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59D87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9</w:t>
            </w:r>
          </w:p>
        </w:tc>
        <w:tc>
          <w:tcPr>
            <w:tcW w:w="190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066F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Добавяне на касова бележка за конкретна доставка, когато е доставена</w:t>
            </w:r>
          </w:p>
        </w:tc>
        <w:tc>
          <w:tcPr>
            <w:tcW w:w="25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88140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 доставка, която е приключила</w:t>
            </w:r>
          </w:p>
        </w:tc>
        <w:tc>
          <w:tcPr>
            <w:tcW w:w="292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3658B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детайлите на конкретна доставка. 2. Отидете раздел CASH REGISTERS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. </w:t>
            </w:r>
            <w:r>
              <w:rPr>
                <w:rFonts w:eastAsia="Times New Roman"/>
                <w:kern w:val="0"/>
                <w:sz w:val="24"/>
                <w:szCs w:val="24"/>
              </w:rPr>
              <w:t>3. Изберете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ADD +</w:t>
            </w:r>
            <w:r>
              <w:rPr>
                <w:rFonts w:eastAsia="Times New Roman"/>
                <w:kern w:val="0"/>
                <w:sz w:val="24"/>
                <w:szCs w:val="24"/>
              </w:rPr>
              <w:t>".3. Попълнете полетата и качете файл.4. Натиснете "Запази".</w:t>
            </w:r>
          </w:p>
        </w:tc>
        <w:tc>
          <w:tcPr>
            <w:tcW w:w="247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5D04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Касовата бележка се записва успешно и се вижда в детайлите на доставката.</w:t>
            </w:r>
          </w:p>
        </w:tc>
      </w:tr>
      <w:tr w:rsidR="002636E8" w14:paraId="05C498D9" w14:textId="77777777">
        <w:tblPrEx>
          <w:tblCellMar>
            <w:top w:w="0" w:type="dxa"/>
            <w:bottom w:w="0" w:type="dxa"/>
          </w:tblCellMar>
        </w:tblPrEx>
        <w:tc>
          <w:tcPr>
            <w:tcW w:w="914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812C9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10</w:t>
            </w:r>
          </w:p>
        </w:tc>
        <w:tc>
          <w:tcPr>
            <w:tcW w:w="190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591FE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Статистика за касовите бележки</w:t>
            </w:r>
          </w:p>
        </w:tc>
        <w:tc>
          <w:tcPr>
            <w:tcW w:w="25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A978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Налични касови бележки за доставки.</w:t>
            </w:r>
          </w:p>
        </w:tc>
        <w:tc>
          <w:tcPr>
            <w:tcW w:w="292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84586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“Statistics”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“Cash registers”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7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F2DA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Показват се обобщени данни за видовете касови бележки и допълнителните разходи за доставка(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масимална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средна), разпределение на допълнителни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разхди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по тип на дестинация, зависимост между допълнителни разходи и километри, топ 10 доставки с най-много допълнителни разходи.</w:t>
            </w:r>
          </w:p>
        </w:tc>
      </w:tr>
      <w:tr w:rsidR="002636E8" w14:paraId="418D08F6" w14:textId="77777777">
        <w:tblPrEx>
          <w:tblCellMar>
            <w:top w:w="0" w:type="dxa"/>
            <w:bottom w:w="0" w:type="dxa"/>
          </w:tblCellMar>
        </w:tblPrEx>
        <w:tc>
          <w:tcPr>
            <w:tcW w:w="914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875DA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11</w:t>
            </w:r>
          </w:p>
        </w:tc>
        <w:tc>
          <w:tcPr>
            <w:tcW w:w="190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0ECD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Статистика за фактурите</w:t>
            </w:r>
          </w:p>
        </w:tc>
        <w:tc>
          <w:tcPr>
            <w:tcW w:w="25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A9CF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Налични фактури за доставки.</w:t>
            </w:r>
          </w:p>
        </w:tc>
        <w:tc>
          <w:tcPr>
            <w:tcW w:w="292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5427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“Statistics”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“Invoices”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7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09A7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Показват се обобщени данни за фактурите с различен статус, топ 10 клиенти с най-</w:t>
            </w: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 xml:space="preserve">много дължими суми, топ 10 клиенти с най-големи суми,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неплатеи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навреме за всички времена</w:t>
            </w:r>
          </w:p>
        </w:tc>
      </w:tr>
      <w:tr w:rsidR="002636E8" w14:paraId="27C316D6" w14:textId="77777777">
        <w:tblPrEx>
          <w:tblCellMar>
            <w:top w:w="0" w:type="dxa"/>
            <w:bottom w:w="0" w:type="dxa"/>
          </w:tblCellMar>
        </w:tblPrEx>
        <w:tc>
          <w:tcPr>
            <w:tcW w:w="914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8F2C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12</w:t>
            </w:r>
          </w:p>
        </w:tc>
        <w:tc>
          <w:tcPr>
            <w:tcW w:w="190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199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Маркиране на фактура като платена</w:t>
            </w:r>
          </w:p>
        </w:tc>
        <w:tc>
          <w:tcPr>
            <w:tcW w:w="25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F29E2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 доставка, която е приключила , която има фактура със статус "неплатена".</w:t>
            </w:r>
          </w:p>
        </w:tc>
        <w:tc>
          <w:tcPr>
            <w:tcW w:w="292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6B43F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детайлите на конкретна доставка. 2. Отидете в раздел INVOICE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. 3</w:t>
            </w:r>
            <w:r>
              <w:rPr>
                <w:rFonts w:eastAsia="Times New Roman"/>
                <w:kern w:val="0"/>
                <w:sz w:val="24"/>
                <w:szCs w:val="24"/>
              </w:rPr>
              <w:t>. Изберете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MARK AS PAID”</w:t>
            </w:r>
          </w:p>
        </w:tc>
        <w:tc>
          <w:tcPr>
            <w:tcW w:w="247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D9326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Излизат изглед, който ни дава данни за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факурата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и дали сме сигурни, че искаме да я маркираме като платена</w:t>
            </w:r>
          </w:p>
        </w:tc>
      </w:tr>
      <w:tr w:rsidR="002636E8" w14:paraId="061FD736" w14:textId="77777777">
        <w:tblPrEx>
          <w:tblCellMar>
            <w:top w:w="0" w:type="dxa"/>
            <w:bottom w:w="0" w:type="dxa"/>
          </w:tblCellMar>
        </w:tblPrEx>
        <w:tc>
          <w:tcPr>
            <w:tcW w:w="914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D74E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13</w:t>
            </w:r>
          </w:p>
        </w:tc>
        <w:tc>
          <w:tcPr>
            <w:tcW w:w="190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36A5B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Маркиране на фактура като платена-потвърдено</w:t>
            </w:r>
          </w:p>
        </w:tc>
        <w:tc>
          <w:tcPr>
            <w:tcW w:w="25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4068B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 доставка, която е приключила , която има фактура със статус "неплатена".</w:t>
            </w:r>
          </w:p>
        </w:tc>
        <w:tc>
          <w:tcPr>
            <w:tcW w:w="292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BD90A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детайлите на конкретна доставка. 2. Отидете раздел INVOICE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. 3</w:t>
            </w:r>
            <w:r>
              <w:rPr>
                <w:rFonts w:eastAsia="Times New Roman"/>
                <w:kern w:val="0"/>
                <w:sz w:val="24"/>
                <w:szCs w:val="24"/>
              </w:rPr>
              <w:t>. Изберете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MARK AS PAID”</w:t>
            </w:r>
            <w:r>
              <w:rPr>
                <w:rFonts w:eastAsia="Times New Roman"/>
                <w:kern w:val="0"/>
                <w:sz w:val="24"/>
                <w:szCs w:val="24"/>
              </w:rPr>
              <w:t>. 4. На заредилия се изглед настискаме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“Confirm”</w:t>
            </w:r>
          </w:p>
        </w:tc>
        <w:tc>
          <w:tcPr>
            <w:tcW w:w="247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269B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Фактурата се маркира като платена</w:t>
            </w:r>
          </w:p>
        </w:tc>
      </w:tr>
      <w:tr w:rsidR="002636E8" w14:paraId="40976768" w14:textId="77777777">
        <w:tblPrEx>
          <w:tblCellMar>
            <w:top w:w="0" w:type="dxa"/>
            <w:bottom w:w="0" w:type="dxa"/>
          </w:tblCellMar>
        </w:tblPrEx>
        <w:tc>
          <w:tcPr>
            <w:tcW w:w="914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FF05D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14</w:t>
            </w:r>
          </w:p>
        </w:tc>
        <w:tc>
          <w:tcPr>
            <w:tcW w:w="190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4C6AC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Визуализиране на касови бележки и филтрация</w:t>
            </w:r>
          </w:p>
        </w:tc>
        <w:tc>
          <w:tcPr>
            <w:tcW w:w="25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98BD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Съществуващи касови бележки.</w:t>
            </w:r>
          </w:p>
        </w:tc>
        <w:tc>
          <w:tcPr>
            <w:tcW w:w="292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E65DA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“All”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“Cash registers”</w:t>
            </w:r>
            <w:r>
              <w:rPr>
                <w:rFonts w:eastAsia="Times New Roman"/>
                <w:kern w:val="0"/>
                <w:sz w:val="24"/>
                <w:szCs w:val="24"/>
              </w:rPr>
              <w:t>.3.Филтрирайте по Ваш избор(по  референтен номер на доставка, клиент, дата, пари, ключова дума, тип)</w:t>
            </w:r>
          </w:p>
        </w:tc>
        <w:tc>
          <w:tcPr>
            <w:tcW w:w="247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11D9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Появяват се касови бележки под формата на таблица, според направената филтрация</w:t>
            </w:r>
          </w:p>
        </w:tc>
      </w:tr>
      <w:tr w:rsidR="002636E8" w14:paraId="0CAE9996" w14:textId="77777777">
        <w:tblPrEx>
          <w:tblCellMar>
            <w:top w:w="0" w:type="dxa"/>
            <w:bottom w:w="0" w:type="dxa"/>
          </w:tblCellMar>
        </w:tblPrEx>
        <w:tc>
          <w:tcPr>
            <w:tcW w:w="914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D5C1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15</w:t>
            </w:r>
          </w:p>
        </w:tc>
        <w:tc>
          <w:tcPr>
            <w:tcW w:w="190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2FFD8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Виждане на файл за касов бон в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Google drive</w:t>
            </w:r>
          </w:p>
        </w:tc>
        <w:tc>
          <w:tcPr>
            <w:tcW w:w="25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B3D1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 доставка, която е приключила и има допълнително зададени касови бележки(допълнителни разходи)</w:t>
            </w:r>
          </w:p>
        </w:tc>
        <w:tc>
          <w:tcPr>
            <w:tcW w:w="292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85B87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1.Филтрирайте по Ваш избор(по  референтен номер на доставка, клиент, дата, пари, ключова дума, тип) касовите бележки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>2. Изберете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SEE”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на конкретната касова бележка</w:t>
            </w:r>
          </w:p>
        </w:tc>
        <w:tc>
          <w:tcPr>
            <w:tcW w:w="247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C2B87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Зарежда се файла в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Google drive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</w:t>
            </w:r>
          </w:p>
        </w:tc>
      </w:tr>
      <w:tr w:rsidR="002636E8" w14:paraId="2600C31A" w14:textId="77777777">
        <w:tblPrEx>
          <w:tblCellMar>
            <w:top w:w="0" w:type="dxa"/>
            <w:bottom w:w="0" w:type="dxa"/>
          </w:tblCellMar>
        </w:tblPrEx>
        <w:tc>
          <w:tcPr>
            <w:tcW w:w="914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6C42B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16</w:t>
            </w:r>
          </w:p>
        </w:tc>
        <w:tc>
          <w:tcPr>
            <w:tcW w:w="190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073B3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Визуализиране на доставки и филтрация</w:t>
            </w:r>
          </w:p>
        </w:tc>
        <w:tc>
          <w:tcPr>
            <w:tcW w:w="25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357D7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Съществуващи доставки.</w:t>
            </w:r>
          </w:p>
        </w:tc>
        <w:tc>
          <w:tcPr>
            <w:tcW w:w="292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DCDB0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“All”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“Deliveries”</w:t>
            </w:r>
            <w:r>
              <w:rPr>
                <w:rFonts w:eastAsia="Times New Roman"/>
                <w:kern w:val="0"/>
                <w:sz w:val="24"/>
                <w:szCs w:val="24"/>
              </w:rPr>
              <w:t>.3.Филтрирайте по Ваш избор(по  референтен номер на доставка, клиент, дата, ключова дума, платена да/не)</w:t>
            </w:r>
          </w:p>
        </w:tc>
        <w:tc>
          <w:tcPr>
            <w:tcW w:w="247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912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Появяват се доставки под формата на таблица, според направената филтрация</w:t>
            </w:r>
          </w:p>
        </w:tc>
      </w:tr>
      <w:tr w:rsidR="002636E8" w14:paraId="5146FE46" w14:textId="77777777">
        <w:tblPrEx>
          <w:tblCellMar>
            <w:top w:w="0" w:type="dxa"/>
            <w:bottom w:w="0" w:type="dxa"/>
          </w:tblCellMar>
        </w:tblPrEx>
        <w:tc>
          <w:tcPr>
            <w:tcW w:w="914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94F1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17</w:t>
            </w:r>
          </w:p>
        </w:tc>
        <w:tc>
          <w:tcPr>
            <w:tcW w:w="190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38285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Зареждане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надопълнителни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данни на доставка и в последствие детайли за доставката </w:t>
            </w:r>
          </w:p>
        </w:tc>
        <w:tc>
          <w:tcPr>
            <w:tcW w:w="25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2FF28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Съществуващи доставки.</w:t>
            </w:r>
          </w:p>
        </w:tc>
        <w:tc>
          <w:tcPr>
            <w:tcW w:w="292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38F61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“All”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“Deliveries”</w:t>
            </w:r>
            <w:r>
              <w:rPr>
                <w:rFonts w:eastAsia="Times New Roman"/>
                <w:kern w:val="0"/>
                <w:sz w:val="24"/>
                <w:szCs w:val="24"/>
              </w:rPr>
              <w:t>.3.Филтрирайте по Ваш избор(по  референтен номер на доставка, клиент, дата, ключова дума, платена да/не).4.ЗАдръжте с мишката върху избрана доставка. 5.Кликнете върху нея</w:t>
            </w:r>
          </w:p>
        </w:tc>
        <w:tc>
          <w:tcPr>
            <w:tcW w:w="247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03AA8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Появават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се допълнителни данни оцветени в зелено, а после се </w:t>
            </w:r>
          </w:p>
        </w:tc>
      </w:tr>
      <w:tr w:rsidR="002636E8" w14:paraId="24B06B78" w14:textId="77777777">
        <w:tblPrEx>
          <w:tblCellMar>
            <w:top w:w="0" w:type="dxa"/>
            <w:bottom w:w="0" w:type="dxa"/>
          </w:tblCellMar>
        </w:tblPrEx>
        <w:tc>
          <w:tcPr>
            <w:tcW w:w="914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59999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18</w:t>
            </w:r>
          </w:p>
        </w:tc>
        <w:tc>
          <w:tcPr>
            <w:tcW w:w="190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5814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Визуализиране на фактури и филтрация</w:t>
            </w:r>
          </w:p>
        </w:tc>
        <w:tc>
          <w:tcPr>
            <w:tcW w:w="25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B469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Съществуващи фактури за доставки.</w:t>
            </w:r>
          </w:p>
        </w:tc>
        <w:tc>
          <w:tcPr>
            <w:tcW w:w="292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ADC03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“All”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“Invoices”</w:t>
            </w:r>
            <w:r>
              <w:rPr>
                <w:rFonts w:eastAsia="Times New Roman"/>
                <w:kern w:val="0"/>
                <w:sz w:val="24"/>
                <w:szCs w:val="24"/>
              </w:rPr>
              <w:t>.3.Филтрирайте по Ваш избор(по  референтен номер на доставка, клиент, дата, ключова дума, платена да/не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kern w:val="0"/>
                <w:sz w:val="24"/>
                <w:szCs w:val="24"/>
              </w:rPr>
              <w:t>сума)</w:t>
            </w:r>
          </w:p>
        </w:tc>
        <w:tc>
          <w:tcPr>
            <w:tcW w:w="247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73DF2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Появяват се фактури под формата на таблица, според направената филтрация</w:t>
            </w:r>
          </w:p>
        </w:tc>
      </w:tr>
      <w:tr w:rsidR="002636E8" w14:paraId="1E866CA7" w14:textId="77777777">
        <w:tblPrEx>
          <w:tblCellMar>
            <w:top w:w="0" w:type="dxa"/>
            <w:bottom w:w="0" w:type="dxa"/>
          </w:tblCellMar>
        </w:tblPrEx>
        <w:tc>
          <w:tcPr>
            <w:tcW w:w="914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AC6B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19</w:t>
            </w:r>
          </w:p>
        </w:tc>
        <w:tc>
          <w:tcPr>
            <w:tcW w:w="190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E45D5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Виждане на файл за фактура в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Google drive</w:t>
            </w:r>
          </w:p>
        </w:tc>
        <w:tc>
          <w:tcPr>
            <w:tcW w:w="25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8B9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 доставка, която е приключила и има фактура</w:t>
            </w:r>
          </w:p>
        </w:tc>
        <w:tc>
          <w:tcPr>
            <w:tcW w:w="292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1F414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Филтрирайте по Ваш избор(по  референтен номер на доставка, клиент, дата, ключова дума, платена да/не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kern w:val="0"/>
                <w:sz w:val="24"/>
                <w:szCs w:val="24"/>
              </w:rPr>
              <w:t>сума) фактурите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>2. Изберете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SEE”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на конкретната фактура</w:t>
            </w:r>
          </w:p>
        </w:tc>
        <w:tc>
          <w:tcPr>
            <w:tcW w:w="247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D41E9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Зарежда се файла в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Google drive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</w:t>
            </w:r>
          </w:p>
        </w:tc>
      </w:tr>
      <w:tr w:rsidR="002636E8" w14:paraId="7C2B63F6" w14:textId="77777777">
        <w:tblPrEx>
          <w:tblCellMar>
            <w:top w:w="0" w:type="dxa"/>
            <w:bottom w:w="0" w:type="dxa"/>
          </w:tblCellMar>
        </w:tblPrEx>
        <w:tc>
          <w:tcPr>
            <w:tcW w:w="914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2FBFD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20</w:t>
            </w:r>
          </w:p>
        </w:tc>
        <w:tc>
          <w:tcPr>
            <w:tcW w:w="190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F106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Зареждане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надопълнителни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детайли за доставката при натискане на ред от филтрираните фактури</w:t>
            </w:r>
          </w:p>
        </w:tc>
        <w:tc>
          <w:tcPr>
            <w:tcW w:w="25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06465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 доставка, която е приключила и има фактура</w:t>
            </w:r>
          </w:p>
        </w:tc>
        <w:tc>
          <w:tcPr>
            <w:tcW w:w="292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86225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Филтрирайте по Ваш избор(по  референтен номер на доставка, клиент, дата, ключова дума, платена да/не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kern w:val="0"/>
                <w:sz w:val="24"/>
                <w:szCs w:val="24"/>
              </w:rPr>
              <w:t>сума) фактурите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>2. Кликнете върху избрана от вас фактура</w:t>
            </w:r>
          </w:p>
        </w:tc>
        <w:tc>
          <w:tcPr>
            <w:tcW w:w="247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C4B0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Зареждат се детайли по доставката </w:t>
            </w:r>
          </w:p>
        </w:tc>
      </w:tr>
      <w:tr w:rsidR="002636E8" w14:paraId="15EB0777" w14:textId="77777777">
        <w:tblPrEx>
          <w:tblCellMar>
            <w:top w:w="0" w:type="dxa"/>
            <w:bottom w:w="0" w:type="dxa"/>
          </w:tblCellMar>
        </w:tblPrEx>
        <w:tc>
          <w:tcPr>
            <w:tcW w:w="914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6C4E9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21</w:t>
            </w:r>
          </w:p>
        </w:tc>
        <w:tc>
          <w:tcPr>
            <w:tcW w:w="190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CF1E4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Зареждане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надопълнителни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детайли за доставката при натискане на ред от филтрираните касови бележки</w:t>
            </w:r>
          </w:p>
        </w:tc>
        <w:tc>
          <w:tcPr>
            <w:tcW w:w="25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88A1A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 доставка, която е приключила и има касови бележки</w:t>
            </w:r>
          </w:p>
        </w:tc>
        <w:tc>
          <w:tcPr>
            <w:tcW w:w="292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6CBDB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1.Филтрирайте по Ваш избор(по  референтен номер на доставка, клиент, дата, пари, ключова дума, тип) касовите бележки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>2. Кликнете върху избрана от вас касова бележка</w:t>
            </w:r>
          </w:p>
        </w:tc>
        <w:tc>
          <w:tcPr>
            <w:tcW w:w="247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7642E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Зареждат се детайли по доставката </w:t>
            </w:r>
          </w:p>
        </w:tc>
      </w:tr>
    </w:tbl>
    <w:p w14:paraId="748A1008" w14:textId="77777777" w:rsidR="002636E8" w:rsidRDefault="002636E8"/>
    <w:p w14:paraId="6F95FEC3" w14:textId="77777777" w:rsidR="002636E8" w:rsidRDefault="002636E8"/>
    <w:p w14:paraId="685B626B" w14:textId="77777777" w:rsidR="002636E8" w:rsidRDefault="002636E8"/>
    <w:p w14:paraId="14DB8C26" w14:textId="77777777" w:rsidR="002636E8" w:rsidRDefault="002636E8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</w:rPr>
      </w:pPr>
    </w:p>
    <w:p w14:paraId="459C4926" w14:textId="77777777" w:rsidR="002636E8" w:rsidRDefault="00000000">
      <w:pPr>
        <w:spacing w:before="100" w:after="100" w:line="240" w:lineRule="auto"/>
        <w:outlineLvl w:val="2"/>
      </w:pPr>
      <w:r>
        <w:rPr>
          <w:rFonts w:ascii="Times New Roman" w:eastAsia="Times New Roman" w:hAnsi="Times New Roman"/>
          <w:b/>
          <w:bCs/>
          <w:kern w:val="0"/>
          <w:sz w:val="27"/>
          <w:szCs w:val="27"/>
        </w:rPr>
        <w:t xml:space="preserve">Проведени тестове за роля </w:t>
      </w:r>
      <w:r>
        <w:rPr>
          <w:rFonts w:ascii="Times New Roman" w:eastAsia="Times New Roman" w:hAnsi="Times New Roman"/>
          <w:b/>
          <w:bCs/>
          <w:kern w:val="0"/>
          <w:sz w:val="27"/>
          <w:szCs w:val="27"/>
          <w:lang w:val="en-US"/>
        </w:rPr>
        <w:t>Accountant</w:t>
      </w:r>
    </w:p>
    <w:tbl>
      <w:tblPr>
        <w:tblW w:w="108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1"/>
        <w:gridCol w:w="1617"/>
        <w:gridCol w:w="1945"/>
        <w:gridCol w:w="2124"/>
        <w:gridCol w:w="2180"/>
        <w:gridCol w:w="1693"/>
      </w:tblGrid>
      <w:tr w:rsidR="002636E8" w14:paraId="3D54AD3D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F0B40" w14:textId="77777777" w:rsidR="002636E8" w:rsidRDefault="00000000">
            <w:pPr>
              <w:spacing w:after="0" w:line="240" w:lineRule="auto"/>
              <w:jc w:val="center"/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  <w:t>Номер на тестов случай</w:t>
            </w:r>
          </w:p>
        </w:tc>
        <w:tc>
          <w:tcPr>
            <w:tcW w:w="1617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F64ED" w14:textId="77777777" w:rsidR="002636E8" w:rsidRDefault="00000000">
            <w:pPr>
              <w:spacing w:after="0" w:line="240" w:lineRule="auto"/>
              <w:jc w:val="center"/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  <w:t>Версия на програмата</w:t>
            </w:r>
          </w:p>
        </w:tc>
        <w:tc>
          <w:tcPr>
            <w:tcW w:w="1945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FA74C" w14:textId="77777777" w:rsidR="002636E8" w:rsidRDefault="00000000">
            <w:pPr>
              <w:spacing w:after="0" w:line="240" w:lineRule="auto"/>
              <w:jc w:val="center"/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  <w:t>Успешно преминаване на теста</w:t>
            </w:r>
          </w:p>
        </w:tc>
        <w:tc>
          <w:tcPr>
            <w:tcW w:w="2124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1E83A" w14:textId="77777777" w:rsidR="002636E8" w:rsidRDefault="00000000">
            <w:pPr>
              <w:spacing w:after="0" w:line="240" w:lineRule="auto"/>
              <w:jc w:val="center"/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  <w:t>Получен резултат, различаващ се от очаквания</w:t>
            </w:r>
          </w:p>
        </w:tc>
        <w:tc>
          <w:tcPr>
            <w:tcW w:w="2180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6B5D6" w14:textId="77777777" w:rsidR="002636E8" w:rsidRDefault="00000000">
            <w:pPr>
              <w:spacing w:after="0" w:line="240" w:lineRule="auto"/>
              <w:jc w:val="center"/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  <w:t>Номер на задача в системата за управление на задачи</w:t>
            </w:r>
          </w:p>
        </w:tc>
        <w:tc>
          <w:tcPr>
            <w:tcW w:w="1693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AB87F" w14:textId="77777777" w:rsidR="002636E8" w:rsidRDefault="00000000">
            <w:pPr>
              <w:spacing w:after="0" w:line="240" w:lineRule="auto"/>
              <w:jc w:val="center"/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  <w:t>Име на студента извършил теста</w:t>
            </w:r>
          </w:p>
        </w:tc>
      </w:tr>
      <w:tr w:rsidR="002636E8" w14:paraId="3FCBE78F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6D37A" w14:textId="77777777" w:rsidR="002636E8" w:rsidRDefault="00000000">
            <w:pPr>
              <w:spacing w:after="0" w:line="240" w:lineRule="auto"/>
              <w:jc w:val="right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TC-001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BD2BF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0EB17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79505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8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C951E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ACC-001</w:t>
            </w:r>
          </w:p>
        </w:tc>
        <w:tc>
          <w:tcPr>
            <w:tcW w:w="169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1718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045CEE67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F2B4D" w14:textId="77777777" w:rsidR="002636E8" w:rsidRDefault="00000000">
            <w:pPr>
              <w:spacing w:after="0" w:line="240" w:lineRule="auto"/>
              <w:jc w:val="right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TC-002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CDFE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3269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B544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8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EAB7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ACC-002</w:t>
            </w:r>
          </w:p>
        </w:tc>
        <w:tc>
          <w:tcPr>
            <w:tcW w:w="169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42F71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3F896B1E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8B8E" w14:textId="77777777" w:rsidR="002636E8" w:rsidRDefault="00000000">
            <w:pPr>
              <w:spacing w:after="0" w:line="240" w:lineRule="auto"/>
              <w:jc w:val="right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TC-003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0B1E2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50924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5BFB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8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184F9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ACC-003</w:t>
            </w:r>
          </w:p>
        </w:tc>
        <w:tc>
          <w:tcPr>
            <w:tcW w:w="169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727AA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0FDD26F4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26E2" w14:textId="77777777" w:rsidR="002636E8" w:rsidRDefault="00000000">
            <w:pPr>
              <w:spacing w:after="0" w:line="240" w:lineRule="auto"/>
              <w:jc w:val="right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TC-004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35C6F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DC7DF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97CAC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8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090FA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ACC-004</w:t>
            </w:r>
          </w:p>
        </w:tc>
        <w:tc>
          <w:tcPr>
            <w:tcW w:w="169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68D07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63F5178C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C1736" w14:textId="77777777" w:rsidR="002636E8" w:rsidRDefault="00000000">
            <w:pPr>
              <w:spacing w:after="0" w:line="240" w:lineRule="auto"/>
              <w:jc w:val="right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TC-005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351C6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50CFF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053F9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8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26048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ACC-005</w:t>
            </w:r>
          </w:p>
        </w:tc>
        <w:tc>
          <w:tcPr>
            <w:tcW w:w="169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4887D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4E3A9F99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54487" w14:textId="77777777" w:rsidR="002636E8" w:rsidRDefault="00000000">
            <w:pPr>
              <w:spacing w:after="0" w:line="240" w:lineRule="auto"/>
              <w:jc w:val="right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TC-006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2D3C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22505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31A78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8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B259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CF973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0BA970D7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97CDC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7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DA51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F1976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09B02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8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7F15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31CEC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5F7443DE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A992E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8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378F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37983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966D6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8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B0E2F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C173C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66ADFE2A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C8B25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9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2C8B6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A9F6B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9A4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8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A663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40DB1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47EF2D0B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C7A4F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10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CF58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3104F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5744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8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99504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68528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52D2FC6E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FCCD9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11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2701B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39C64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8757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8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BD45F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F0A17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01E5AB27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AED45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12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D135C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C791A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ED2A2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8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51D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84E8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41B57D6B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395BD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13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451B2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08EE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6888C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8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46E4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5F3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4E75C688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94890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14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19C39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2FD5E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EBDA4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8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02CA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DBA6D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33894A85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E2EA5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15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01E4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53A77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0D06E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8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8E6B3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3998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3CD4D77B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CA30A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1</w:t>
            </w: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6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77E7D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C62AB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20B1F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8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1654D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807EC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2205017A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4EFE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17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240C9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C490C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B05AA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8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F5FD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E3B2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225294EA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68AF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18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AC05D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91DF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2C292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8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3B7A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96209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60B2A8C7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79DD6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19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09DC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A2512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D0FF5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8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A23D6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DAFEA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7E933E3C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1D567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20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9499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5BD05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A5E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8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A743D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A04B3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279488A8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7839F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21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16679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4DF3D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4F23E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8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DE827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FD96B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</w:tbl>
    <w:p w14:paraId="084B6402" w14:textId="77777777" w:rsidR="002636E8" w:rsidRDefault="002636E8">
      <w:pPr>
        <w:spacing w:before="100" w:after="100" w:line="240" w:lineRule="auto"/>
        <w:rPr>
          <w:rFonts w:ascii="Aptos Display" w:eastAsia="Times New Roman" w:hAnsi="Aptos Display"/>
          <w:kern w:val="0"/>
          <w:sz w:val="24"/>
          <w:szCs w:val="24"/>
        </w:rPr>
      </w:pPr>
    </w:p>
    <w:p w14:paraId="4F48656F" w14:textId="77777777" w:rsidR="002636E8" w:rsidRDefault="002636E8">
      <w:pPr>
        <w:rPr>
          <w:lang w:val="en-US"/>
        </w:rPr>
      </w:pPr>
    </w:p>
    <w:p w14:paraId="276842D2" w14:textId="77777777" w:rsidR="002636E8" w:rsidRDefault="002636E8">
      <w:pPr>
        <w:rPr>
          <w:lang w:val="en-US"/>
        </w:rPr>
      </w:pPr>
    </w:p>
    <w:p w14:paraId="65D8308D" w14:textId="77777777" w:rsidR="002636E8" w:rsidRDefault="002636E8">
      <w:pPr>
        <w:rPr>
          <w:lang w:val="en-US"/>
        </w:rPr>
      </w:pPr>
    </w:p>
    <w:p w14:paraId="31CB8F41" w14:textId="77777777" w:rsidR="002636E8" w:rsidRDefault="00000000">
      <w:r>
        <w:t xml:space="preserve">Тестови случаи за роля </w:t>
      </w:r>
      <w:r>
        <w:rPr>
          <w:lang w:val="en-US"/>
        </w:rPr>
        <w:t>Driver</w:t>
      </w:r>
    </w:p>
    <w:tbl>
      <w:tblPr>
        <w:tblW w:w="10810" w:type="dxa"/>
        <w:tblInd w:w="-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5"/>
        <w:gridCol w:w="1905"/>
        <w:gridCol w:w="1883"/>
        <w:gridCol w:w="2931"/>
        <w:gridCol w:w="3176"/>
      </w:tblGrid>
      <w:tr w:rsidR="002636E8" w14:paraId="6729C726" w14:textId="77777777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7805" w14:textId="77777777" w:rsidR="002636E8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Номер</w:t>
            </w:r>
          </w:p>
        </w:tc>
        <w:tc>
          <w:tcPr>
            <w:tcW w:w="1905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035A0" w14:textId="77777777" w:rsidR="002636E8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Описание</w:t>
            </w:r>
          </w:p>
        </w:tc>
        <w:tc>
          <w:tcPr>
            <w:tcW w:w="1883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624D9" w14:textId="77777777" w:rsidR="002636E8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Предварителни изисквания за провеждане на теста</w:t>
            </w:r>
          </w:p>
        </w:tc>
        <w:tc>
          <w:tcPr>
            <w:tcW w:w="2931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07DFD" w14:textId="77777777" w:rsidR="002636E8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Стъпки за изпълнение</w:t>
            </w:r>
          </w:p>
        </w:tc>
        <w:tc>
          <w:tcPr>
            <w:tcW w:w="3176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E0EC7" w14:textId="77777777" w:rsidR="002636E8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Очакван резултат</w:t>
            </w:r>
          </w:p>
        </w:tc>
      </w:tr>
      <w:tr w:rsidR="002636E8" w14:paraId="37ECADD3" w14:textId="77777777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9FB5C" w14:textId="77777777" w:rsidR="002636E8" w:rsidRDefault="00000000">
            <w:pPr>
              <w:spacing w:after="0" w:line="240" w:lineRule="auto"/>
              <w:jc w:val="right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TC-001</w:t>
            </w:r>
          </w:p>
        </w:tc>
        <w:tc>
          <w:tcPr>
            <w:tcW w:w="190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CCA3F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Отваряне на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</w:p>
        </w:tc>
        <w:tc>
          <w:tcPr>
            <w:tcW w:w="188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793D9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Съществува предварително зададен потребител и неговия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логин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в системата с роля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Driver</w:t>
            </w:r>
            <w:r>
              <w:rPr>
                <w:rFonts w:eastAsia="Times New Roman"/>
                <w:kern w:val="0"/>
                <w:sz w:val="24"/>
                <w:szCs w:val="24"/>
              </w:rPr>
              <w:t>".</w:t>
            </w:r>
          </w:p>
        </w:tc>
        <w:tc>
          <w:tcPr>
            <w:tcW w:w="2931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D82D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 xml:space="preserve">1. Влезте с предварително вкарани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юзърнейм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и парола.</w:t>
            </w:r>
          </w:p>
          <w:p w14:paraId="1175295E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2. Отворете „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“ от менюто.</w:t>
            </w:r>
          </w:p>
        </w:tc>
        <w:tc>
          <w:tcPr>
            <w:tcW w:w="3176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0A7A8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 се страница с настояща локация, последни доставки, нови доставки, събития в календара и статистики.</w:t>
            </w:r>
          </w:p>
        </w:tc>
      </w:tr>
      <w:tr w:rsidR="002636E8" w14:paraId="18F00EAF" w14:textId="77777777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550AC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TC-002</w:t>
            </w:r>
          </w:p>
        </w:tc>
        <w:tc>
          <w:tcPr>
            <w:tcW w:w="190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1DE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Отваряне на всички доставки и филтрация от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SEE ALL</w:t>
            </w:r>
            <w:r>
              <w:rPr>
                <w:rFonts w:eastAsia="Times New Roman"/>
                <w:kern w:val="0"/>
                <w:sz w:val="24"/>
                <w:szCs w:val="24"/>
              </w:rPr>
              <w:t>“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до </w:t>
            </w:r>
            <w:r>
              <w:rPr>
                <w:rFonts w:eastAsia="Times New Roman"/>
                <w:kern w:val="0"/>
                <w:sz w:val="24"/>
                <w:szCs w:val="24"/>
              </w:rPr>
              <w:br/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 xml:space="preserve">NEW 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 xml:space="preserve"> DELIVERIES“</w:t>
            </w:r>
          </w:p>
        </w:tc>
        <w:tc>
          <w:tcPr>
            <w:tcW w:w="188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70202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Съществуват доставки</w:t>
            </w:r>
          </w:p>
        </w:tc>
        <w:tc>
          <w:tcPr>
            <w:tcW w:w="2931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4D0D5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„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“ от менюто. 2.Натиснете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SEE ALL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до 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NEW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 xml:space="preserve"> DELIVERIES“</w:t>
            </w:r>
          </w:p>
        </w:tc>
        <w:tc>
          <w:tcPr>
            <w:tcW w:w="3176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C4782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 всички доставки с възможност за филтрация</w:t>
            </w:r>
          </w:p>
        </w:tc>
      </w:tr>
      <w:tr w:rsidR="002636E8" w14:paraId="5F5AD612" w14:textId="77777777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01BDA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3</w:t>
            </w:r>
          </w:p>
        </w:tc>
        <w:tc>
          <w:tcPr>
            <w:tcW w:w="190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95097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Отваряне на всички доставки и филтрация от бутон „</w:t>
            </w:r>
            <w:proofErr w:type="spellStart"/>
            <w:r>
              <w:fldChar w:fldCharType="begin"/>
            </w:r>
            <w:r>
              <w:instrText xml:space="preserve"> HYPERLINK  "https://localhost:7032/Accountant/SearchDeliveries" </w:instrText>
            </w:r>
            <w:r>
              <w:fldChar w:fldCharType="separate"/>
            </w:r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See</w:t>
            </w:r>
            <w:proofErr w:type="spellEnd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all</w:t>
            </w:r>
            <w:proofErr w:type="spellEnd"/>
            <w:r>
              <w:fldChar w:fldCharType="end"/>
            </w:r>
            <w:r>
              <w:rPr>
                <w:rFonts w:eastAsia="Times New Roman"/>
                <w:kern w:val="0"/>
                <w:sz w:val="24"/>
                <w:szCs w:val="24"/>
              </w:rPr>
              <w:t>“ до 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Deliveries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188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574E4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Съществуват доставки</w:t>
            </w:r>
          </w:p>
        </w:tc>
        <w:tc>
          <w:tcPr>
            <w:tcW w:w="2931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225F8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„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“ от менюто. 2.Натиснете бутон „</w:t>
            </w:r>
            <w:proofErr w:type="spellStart"/>
            <w:r>
              <w:fldChar w:fldCharType="begin"/>
            </w:r>
            <w:r>
              <w:instrText xml:space="preserve"> HYPERLINK  "https://localhost:7032/Accountant/SearchDeliveries" </w:instrText>
            </w:r>
            <w:r>
              <w:fldChar w:fldCharType="separate"/>
            </w:r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See</w:t>
            </w:r>
            <w:proofErr w:type="spellEnd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all</w:t>
            </w:r>
            <w:proofErr w:type="spellEnd"/>
            <w:r>
              <w:fldChar w:fldCharType="end"/>
            </w:r>
            <w:r>
              <w:rPr>
                <w:rFonts w:eastAsia="Times New Roman"/>
                <w:kern w:val="0"/>
                <w:sz w:val="24"/>
                <w:szCs w:val="24"/>
              </w:rPr>
              <w:t>“ до 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Deliveries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3176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77E73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 всички доставки с възможност за филтрация</w:t>
            </w:r>
          </w:p>
        </w:tc>
      </w:tr>
      <w:tr w:rsidR="002636E8" w14:paraId="3B394F3F" w14:textId="77777777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357A4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4</w:t>
            </w:r>
          </w:p>
        </w:tc>
        <w:tc>
          <w:tcPr>
            <w:tcW w:w="190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0605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Отваряне на всички доставки и филтрация от бутон „</w:t>
            </w:r>
            <w:proofErr w:type="spellStart"/>
            <w:r>
              <w:fldChar w:fldCharType="begin"/>
            </w:r>
            <w:r>
              <w:instrText xml:space="preserve"> HYPERLINK  "https://localhost:7032/Accountant/SearchDeliveries" </w:instrText>
            </w:r>
            <w:r>
              <w:fldChar w:fldCharType="separate"/>
            </w:r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See</w:t>
            </w:r>
            <w:proofErr w:type="spellEnd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all</w:t>
            </w:r>
            <w:proofErr w:type="spellEnd"/>
            <w:r>
              <w:fldChar w:fldCharType="end"/>
            </w:r>
            <w:r>
              <w:rPr>
                <w:rFonts w:eastAsia="Times New Roman"/>
                <w:kern w:val="0"/>
                <w:sz w:val="24"/>
                <w:szCs w:val="24"/>
              </w:rPr>
              <w:t>“ до 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Deliveries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188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1C6AF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Съществуват доставки</w:t>
            </w:r>
          </w:p>
        </w:tc>
        <w:tc>
          <w:tcPr>
            <w:tcW w:w="2931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FEB63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1.Натиснете бутон „</w:t>
            </w:r>
            <w:proofErr w:type="spellStart"/>
            <w:r>
              <w:fldChar w:fldCharType="begin"/>
            </w:r>
            <w:r>
              <w:instrText xml:space="preserve"> HYPERLINK  "https://localhost:7032/Accountant/SearchDeliveries" </w:instrText>
            </w:r>
            <w:r>
              <w:fldChar w:fldCharType="separate"/>
            </w:r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See</w:t>
            </w:r>
            <w:proofErr w:type="spellEnd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all</w:t>
            </w:r>
            <w:proofErr w:type="spellEnd"/>
            <w:r>
              <w:fldChar w:fldCharType="end"/>
            </w:r>
            <w:r>
              <w:rPr>
                <w:rFonts w:eastAsia="Times New Roman"/>
                <w:kern w:val="0"/>
                <w:sz w:val="24"/>
                <w:szCs w:val="24"/>
              </w:rPr>
              <w:t>“ до 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Deliveries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3176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5F733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 всички доставки с възможност за филтрация</w:t>
            </w:r>
          </w:p>
        </w:tc>
      </w:tr>
      <w:tr w:rsidR="002636E8" w14:paraId="0E406BA4" w14:textId="77777777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1F70F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5</w:t>
            </w:r>
          </w:p>
        </w:tc>
        <w:tc>
          <w:tcPr>
            <w:tcW w:w="190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FC5C2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Отваряне на всички доставки и филтрация от бутон „</w:t>
            </w:r>
            <w:proofErr w:type="spellStart"/>
            <w:r>
              <w:fldChar w:fldCharType="begin"/>
            </w:r>
            <w:r>
              <w:instrText xml:space="preserve"> HYPERLINK  "https://localhost:7032/Accountant/SearchDeliveries" </w:instrText>
            </w:r>
            <w:r>
              <w:fldChar w:fldCharType="separate"/>
            </w:r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See</w:t>
            </w:r>
            <w:proofErr w:type="spellEnd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all</w:t>
            </w:r>
            <w:proofErr w:type="spellEnd"/>
            <w:r>
              <w:fldChar w:fldCharType="end"/>
            </w:r>
            <w:r>
              <w:rPr>
                <w:rFonts w:eastAsia="Times New Roman"/>
                <w:kern w:val="0"/>
                <w:sz w:val="24"/>
                <w:szCs w:val="24"/>
              </w:rPr>
              <w:t>“ до „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New 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Deliveries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188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245A5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Съществуват доставки</w:t>
            </w:r>
          </w:p>
        </w:tc>
        <w:tc>
          <w:tcPr>
            <w:tcW w:w="2931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69E30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„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“ от менюто. 2.Натиснете бутон „</w:t>
            </w:r>
            <w:proofErr w:type="spellStart"/>
            <w:r>
              <w:fldChar w:fldCharType="begin"/>
            </w:r>
            <w:r>
              <w:instrText xml:space="preserve"> HYPERLINK  "https://localhost:7032/Accountant/SearchDeliveries" </w:instrText>
            </w:r>
            <w:r>
              <w:fldChar w:fldCharType="separate"/>
            </w:r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See</w:t>
            </w:r>
            <w:proofErr w:type="spellEnd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all</w:t>
            </w:r>
            <w:proofErr w:type="spellEnd"/>
            <w:r>
              <w:fldChar w:fldCharType="end"/>
            </w:r>
            <w:r>
              <w:rPr>
                <w:rFonts w:eastAsia="Times New Roman"/>
                <w:kern w:val="0"/>
                <w:sz w:val="24"/>
                <w:szCs w:val="24"/>
              </w:rPr>
              <w:t>“ до „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New 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Deliveries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3176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F7536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 всички доставки с възможност за филтрация</w:t>
            </w:r>
          </w:p>
        </w:tc>
      </w:tr>
      <w:tr w:rsidR="002636E8" w14:paraId="31793401" w14:textId="77777777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E2FF1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6</w:t>
            </w:r>
          </w:p>
        </w:tc>
        <w:tc>
          <w:tcPr>
            <w:tcW w:w="190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27B1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Отвеждане до търсене на доставка с предварително даден референтен номер при натискане на бутона </w:t>
            </w:r>
          </w:p>
          <w:p w14:paraId="1D295D70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“Add status”</w:t>
            </w:r>
          </w:p>
        </w:tc>
        <w:tc>
          <w:tcPr>
            <w:tcW w:w="188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44A3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 доставка с предварително даден референтен номер</w:t>
            </w:r>
          </w:p>
        </w:tc>
        <w:tc>
          <w:tcPr>
            <w:tcW w:w="2931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00ED6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„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“ от менюто. 2.Натиснете бутон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“Add status</w:t>
            </w:r>
            <w:r>
              <w:rPr>
                <w:rFonts w:eastAsia="Times New Roman"/>
                <w:kern w:val="0"/>
                <w:sz w:val="24"/>
                <w:szCs w:val="24"/>
              </w:rPr>
              <w:t>“ в диаграма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“New deliveries”</w:t>
            </w:r>
          </w:p>
        </w:tc>
        <w:tc>
          <w:tcPr>
            <w:tcW w:w="3176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5F79D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 изглед, където може да търсим доставка по референтен номер</w:t>
            </w:r>
          </w:p>
        </w:tc>
      </w:tr>
      <w:tr w:rsidR="002636E8" w14:paraId="0F5346A4" w14:textId="77777777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CC868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7</w:t>
            </w:r>
          </w:p>
        </w:tc>
        <w:tc>
          <w:tcPr>
            <w:tcW w:w="190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1008A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Търсене на доставка по референтен номер</w:t>
            </w:r>
          </w:p>
        </w:tc>
        <w:tc>
          <w:tcPr>
            <w:tcW w:w="188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EA845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Да имаме референтен номер на съществуваща доставка</w:t>
            </w:r>
          </w:p>
        </w:tc>
        <w:tc>
          <w:tcPr>
            <w:tcW w:w="2931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A158B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“New delivery” </w:t>
            </w:r>
            <w:r>
              <w:rPr>
                <w:rFonts w:eastAsia="Times New Roman"/>
                <w:kern w:val="0"/>
                <w:sz w:val="24"/>
                <w:szCs w:val="24"/>
              </w:rPr>
              <w:t>3. Въведете валиден референтен номер и натиснете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Search</w:t>
            </w:r>
            <w:r>
              <w:rPr>
                <w:rFonts w:eastAsia="Times New Roman"/>
                <w:kern w:val="0"/>
                <w:sz w:val="24"/>
                <w:szCs w:val="24"/>
              </w:rPr>
              <w:t>".</w:t>
            </w:r>
          </w:p>
        </w:tc>
        <w:tc>
          <w:tcPr>
            <w:tcW w:w="3176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92AFE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Системата връща доставката с въведения референтен номер.</w:t>
            </w:r>
          </w:p>
        </w:tc>
      </w:tr>
      <w:tr w:rsidR="002636E8" w14:paraId="4E772041" w14:textId="77777777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9C40B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8</w:t>
            </w:r>
          </w:p>
        </w:tc>
        <w:tc>
          <w:tcPr>
            <w:tcW w:w="190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291E5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Проверка на събития в календара</w:t>
            </w:r>
          </w:p>
        </w:tc>
        <w:tc>
          <w:tcPr>
            <w:tcW w:w="188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C500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Съществуват събития, </w:t>
            </w: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свързани със шофьора</w:t>
            </w:r>
          </w:p>
        </w:tc>
        <w:tc>
          <w:tcPr>
            <w:tcW w:w="2931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95D6E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1. Отворете „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“ от менюто. </w:t>
            </w: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2.Разгледайте диаграма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Calendar</w:t>
            </w:r>
          </w:p>
        </w:tc>
        <w:tc>
          <w:tcPr>
            <w:tcW w:w="3176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202EE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 xml:space="preserve">Показва календар, където може да се виждат събитията и при клик се </w:t>
            </w: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показва събитието за всяка една дата</w:t>
            </w:r>
          </w:p>
        </w:tc>
      </w:tr>
      <w:tr w:rsidR="002636E8" w14:paraId="7DE70E6D" w14:textId="77777777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D3581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9</w:t>
            </w:r>
          </w:p>
        </w:tc>
        <w:tc>
          <w:tcPr>
            <w:tcW w:w="190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722D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Детайли за доставка</w:t>
            </w:r>
          </w:p>
        </w:tc>
        <w:tc>
          <w:tcPr>
            <w:tcW w:w="188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F9CB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</w:t>
            </w:r>
          </w:p>
          <w:p w14:paraId="6FEDCB97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доставка</w:t>
            </w:r>
          </w:p>
        </w:tc>
        <w:tc>
          <w:tcPr>
            <w:tcW w:w="2931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0CF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“New delivery”. 2</w:t>
            </w:r>
            <w:r>
              <w:rPr>
                <w:rFonts w:eastAsia="Times New Roman"/>
                <w:kern w:val="0"/>
                <w:sz w:val="24"/>
                <w:szCs w:val="24"/>
              </w:rPr>
              <w:t>. Въведете валиден референтен номер и натиснете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Search</w:t>
            </w:r>
            <w:r>
              <w:rPr>
                <w:rFonts w:eastAsia="Times New Roman"/>
                <w:kern w:val="0"/>
                <w:sz w:val="24"/>
                <w:szCs w:val="24"/>
              </w:rPr>
              <w:t>".</w:t>
            </w:r>
          </w:p>
        </w:tc>
        <w:tc>
          <w:tcPr>
            <w:tcW w:w="3176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6AFE8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Системата връща детайли по доставката(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ADDRESSES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(инфо за адресите и зареждане на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гугъл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мапс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карти),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V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EHICLE (инфо за тир), STATUS((инфо за статус на доставката и подробна информация за движението),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METRICS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(детайли за метриките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ан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доставката))</w:t>
            </w:r>
          </w:p>
        </w:tc>
      </w:tr>
      <w:tr w:rsidR="002636E8" w14:paraId="74845420" w14:textId="77777777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15FD0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10</w:t>
            </w:r>
          </w:p>
        </w:tc>
        <w:tc>
          <w:tcPr>
            <w:tcW w:w="190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57DEA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Въвеждане на нов статус на доставка</w:t>
            </w:r>
          </w:p>
        </w:tc>
        <w:tc>
          <w:tcPr>
            <w:tcW w:w="188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C3B32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 настояща доставка, която още не е завършена</w:t>
            </w:r>
          </w:p>
        </w:tc>
        <w:tc>
          <w:tcPr>
            <w:tcW w:w="2931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C80C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детайлите на конкретна доставка. 2. Отидете раздел STATUS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. 3</w:t>
            </w:r>
            <w:r>
              <w:rPr>
                <w:rFonts w:eastAsia="Times New Roman"/>
                <w:kern w:val="0"/>
                <w:sz w:val="24"/>
                <w:szCs w:val="24"/>
              </w:rPr>
              <w:t>. Изберете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NEW </w:t>
            </w:r>
            <w:r>
              <w:rPr>
                <w:rFonts w:eastAsia="Times New Roman"/>
                <w:kern w:val="0"/>
                <w:sz w:val="24"/>
                <w:szCs w:val="24"/>
              </w:rPr>
              <w:t>STATUS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” 4.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Въведете нужните полета</w:t>
            </w:r>
          </w:p>
        </w:tc>
        <w:tc>
          <w:tcPr>
            <w:tcW w:w="3176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813A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Добавя се нов статус на поръчката с местоположение, дата и статус</w:t>
            </w:r>
          </w:p>
        </w:tc>
      </w:tr>
      <w:tr w:rsidR="002636E8" w14:paraId="45A3D7BE" w14:textId="77777777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C4976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11</w:t>
            </w:r>
          </w:p>
        </w:tc>
        <w:tc>
          <w:tcPr>
            <w:tcW w:w="190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AF4D4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Статистика за доставките</w:t>
            </w:r>
          </w:p>
        </w:tc>
        <w:tc>
          <w:tcPr>
            <w:tcW w:w="188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F555D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Налични доставки.</w:t>
            </w:r>
          </w:p>
        </w:tc>
        <w:tc>
          <w:tcPr>
            <w:tcW w:w="2931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9D70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“Statistics”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“Deliveries”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76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6A48F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Показват се обобщени данни за видовете дестинации, успех на доставките(дали е навреме и средно забавяне и доставки през последната година.</w:t>
            </w:r>
          </w:p>
        </w:tc>
      </w:tr>
      <w:tr w:rsidR="002636E8" w14:paraId="4CF916A2" w14:textId="77777777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6D0A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12</w:t>
            </w:r>
          </w:p>
        </w:tc>
        <w:tc>
          <w:tcPr>
            <w:tcW w:w="190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BEA62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Визуализиране на доставки и филтрация</w:t>
            </w:r>
          </w:p>
        </w:tc>
        <w:tc>
          <w:tcPr>
            <w:tcW w:w="188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B6B99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Съществуващи доставки.</w:t>
            </w:r>
          </w:p>
        </w:tc>
        <w:tc>
          <w:tcPr>
            <w:tcW w:w="2931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B96AF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“All”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“My Deliveries”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.3.Филтрирайте по Ваш избор(по  референтен номер на доставка, дата, ключова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дума,адреси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3176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AA11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Появяват се доставки под формата на таблица, според направената филтрация</w:t>
            </w:r>
          </w:p>
        </w:tc>
      </w:tr>
      <w:tr w:rsidR="002636E8" w14:paraId="0FF10CCE" w14:textId="77777777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61122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13</w:t>
            </w:r>
          </w:p>
        </w:tc>
        <w:tc>
          <w:tcPr>
            <w:tcW w:w="190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BF562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Зареждане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надопълнителни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данни на доставка и в последствие детайли за доставката </w:t>
            </w:r>
          </w:p>
        </w:tc>
        <w:tc>
          <w:tcPr>
            <w:tcW w:w="188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174A3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Съществуващи доставки.</w:t>
            </w:r>
          </w:p>
        </w:tc>
        <w:tc>
          <w:tcPr>
            <w:tcW w:w="2931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4685C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“My deliveries”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“Deliveries”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.3.Филтрирайте по Ваш избор(по  референтен номер на доставка, дата, ключова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дума,адреси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)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. </w:t>
            </w:r>
            <w:r>
              <w:rPr>
                <w:rFonts w:eastAsia="Times New Roman"/>
                <w:kern w:val="0"/>
                <w:sz w:val="24"/>
                <w:szCs w:val="24"/>
              </w:rPr>
              <w:t>4.З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a</w:t>
            </w:r>
            <w:r>
              <w:rPr>
                <w:rFonts w:eastAsia="Times New Roman"/>
                <w:kern w:val="0"/>
                <w:sz w:val="24"/>
                <w:szCs w:val="24"/>
              </w:rPr>
              <w:t>дръжте с мишката върху избрана доставка. 5.Кликнете върху нея</w:t>
            </w:r>
          </w:p>
        </w:tc>
        <w:tc>
          <w:tcPr>
            <w:tcW w:w="3176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44E6A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Появават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се допълнителни данни оцветени в зелено, а после се </w:t>
            </w:r>
          </w:p>
        </w:tc>
      </w:tr>
      <w:tr w:rsidR="002636E8" w14:paraId="79839781" w14:textId="77777777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FB93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14</w:t>
            </w:r>
          </w:p>
        </w:tc>
        <w:tc>
          <w:tcPr>
            <w:tcW w:w="190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0DD8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Зареждане на персонални детайли</w:t>
            </w:r>
          </w:p>
        </w:tc>
        <w:tc>
          <w:tcPr>
            <w:tcW w:w="188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3F055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Съществуващ профил на шофьор</w:t>
            </w:r>
          </w:p>
        </w:tc>
        <w:tc>
          <w:tcPr>
            <w:tcW w:w="2931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7D70E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Кликнете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“Personal details”</w:t>
            </w:r>
          </w:p>
        </w:tc>
        <w:tc>
          <w:tcPr>
            <w:tcW w:w="3176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1F652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Появяват се персонални данни за шофьора</w:t>
            </w:r>
          </w:p>
        </w:tc>
      </w:tr>
      <w:tr w:rsidR="002636E8" w14:paraId="551C3097" w14:textId="77777777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2966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15</w:t>
            </w:r>
          </w:p>
        </w:tc>
        <w:tc>
          <w:tcPr>
            <w:tcW w:w="190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8F981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Зареждане на данни за книжката</w:t>
            </w:r>
          </w:p>
        </w:tc>
        <w:tc>
          <w:tcPr>
            <w:tcW w:w="188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8C6B2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Съществуващ профил на шофьор</w:t>
            </w:r>
          </w:p>
        </w:tc>
        <w:tc>
          <w:tcPr>
            <w:tcW w:w="2931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B65D1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Кликнете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“License”</w:t>
            </w:r>
          </w:p>
        </w:tc>
        <w:tc>
          <w:tcPr>
            <w:tcW w:w="3176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E3E3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Появяват се данни за книжката на шофьора</w:t>
            </w:r>
          </w:p>
        </w:tc>
      </w:tr>
    </w:tbl>
    <w:p w14:paraId="3580E261" w14:textId="77777777" w:rsidR="002636E8" w:rsidRDefault="002636E8"/>
    <w:p w14:paraId="2C796EB1" w14:textId="77777777" w:rsidR="002636E8" w:rsidRDefault="002636E8">
      <w:pPr>
        <w:rPr>
          <w:lang w:val="en-US"/>
        </w:rPr>
      </w:pPr>
    </w:p>
    <w:p w14:paraId="499852C5" w14:textId="77777777" w:rsidR="002636E8" w:rsidRDefault="002636E8">
      <w:pPr>
        <w:rPr>
          <w:lang w:val="en-US"/>
        </w:rPr>
      </w:pPr>
    </w:p>
    <w:p w14:paraId="73AC1A91" w14:textId="77777777" w:rsidR="002636E8" w:rsidRDefault="00000000">
      <w:pPr>
        <w:spacing w:before="100" w:after="100" w:line="240" w:lineRule="auto"/>
        <w:outlineLvl w:val="2"/>
      </w:pPr>
      <w:r>
        <w:rPr>
          <w:rFonts w:ascii="Times New Roman" w:eastAsia="Times New Roman" w:hAnsi="Times New Roman"/>
          <w:b/>
          <w:bCs/>
          <w:kern w:val="0"/>
          <w:sz w:val="27"/>
          <w:szCs w:val="27"/>
        </w:rPr>
        <w:t xml:space="preserve">Проведени тестове за роля </w:t>
      </w:r>
      <w:r>
        <w:rPr>
          <w:rFonts w:ascii="Times New Roman" w:eastAsia="Times New Roman" w:hAnsi="Times New Roman"/>
          <w:b/>
          <w:bCs/>
          <w:kern w:val="0"/>
          <w:sz w:val="27"/>
          <w:szCs w:val="27"/>
          <w:lang w:val="en-US"/>
        </w:rPr>
        <w:t>Driver</w:t>
      </w:r>
    </w:p>
    <w:tbl>
      <w:tblPr>
        <w:tblW w:w="10795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0"/>
        <w:gridCol w:w="1617"/>
        <w:gridCol w:w="1944"/>
        <w:gridCol w:w="2123"/>
        <w:gridCol w:w="2179"/>
        <w:gridCol w:w="1692"/>
      </w:tblGrid>
      <w:tr w:rsidR="002636E8" w14:paraId="45B6EC3D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42610" w14:textId="77777777" w:rsidR="002636E8" w:rsidRDefault="00000000">
            <w:pPr>
              <w:spacing w:after="0" w:line="240" w:lineRule="auto"/>
              <w:jc w:val="center"/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  <w:t>Номер на тестов случай</w:t>
            </w:r>
          </w:p>
        </w:tc>
        <w:tc>
          <w:tcPr>
            <w:tcW w:w="1617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12D" w14:textId="77777777" w:rsidR="002636E8" w:rsidRDefault="00000000">
            <w:pPr>
              <w:spacing w:after="0" w:line="240" w:lineRule="auto"/>
              <w:jc w:val="center"/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  <w:t>Версия на програмата</w:t>
            </w:r>
          </w:p>
        </w:tc>
        <w:tc>
          <w:tcPr>
            <w:tcW w:w="1944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5427D" w14:textId="77777777" w:rsidR="002636E8" w:rsidRDefault="00000000">
            <w:pPr>
              <w:spacing w:after="0" w:line="240" w:lineRule="auto"/>
              <w:jc w:val="center"/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  <w:t>Успешно преминаване на теста</w:t>
            </w:r>
          </w:p>
        </w:tc>
        <w:tc>
          <w:tcPr>
            <w:tcW w:w="2123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618B" w14:textId="77777777" w:rsidR="002636E8" w:rsidRDefault="00000000">
            <w:pPr>
              <w:spacing w:after="0" w:line="240" w:lineRule="auto"/>
              <w:jc w:val="center"/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  <w:t>Получен резултат, различаващ се от очаквания</w:t>
            </w:r>
          </w:p>
        </w:tc>
        <w:tc>
          <w:tcPr>
            <w:tcW w:w="2179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EACF" w14:textId="77777777" w:rsidR="002636E8" w:rsidRDefault="00000000">
            <w:pPr>
              <w:spacing w:after="0" w:line="240" w:lineRule="auto"/>
              <w:jc w:val="center"/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  <w:t>Номер на задача в системата за управление на задачи</w:t>
            </w:r>
          </w:p>
        </w:tc>
        <w:tc>
          <w:tcPr>
            <w:tcW w:w="1692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2F4D3" w14:textId="77777777" w:rsidR="002636E8" w:rsidRDefault="00000000">
            <w:pPr>
              <w:spacing w:after="0" w:line="240" w:lineRule="auto"/>
              <w:jc w:val="center"/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  <w:t>Име на студента извършил теста</w:t>
            </w:r>
          </w:p>
        </w:tc>
      </w:tr>
      <w:tr w:rsidR="002636E8" w14:paraId="2D516344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1B2BC" w14:textId="77777777" w:rsidR="002636E8" w:rsidRDefault="00000000">
            <w:pPr>
              <w:spacing w:after="0" w:line="240" w:lineRule="auto"/>
              <w:jc w:val="right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TC-001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29038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3777A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B79EF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8DE8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ACC-001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DCD14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2F77EE2A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9E9DE" w14:textId="77777777" w:rsidR="002636E8" w:rsidRDefault="00000000">
            <w:pPr>
              <w:spacing w:after="0" w:line="240" w:lineRule="auto"/>
              <w:jc w:val="right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TC-002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DAC08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DAC9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1DB3E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A593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ACC-002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0E04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31A4237C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87EED" w14:textId="77777777" w:rsidR="002636E8" w:rsidRDefault="00000000">
            <w:pPr>
              <w:spacing w:after="0" w:line="240" w:lineRule="auto"/>
              <w:jc w:val="right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TC-003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A1062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3419D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8FED8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AA5F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ACC-003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5A266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351054ED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22358" w14:textId="77777777" w:rsidR="002636E8" w:rsidRDefault="00000000">
            <w:pPr>
              <w:spacing w:after="0" w:line="240" w:lineRule="auto"/>
              <w:jc w:val="right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TC-004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28B88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FD2D2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7B59A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C3B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ACC-004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22C2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0869A90F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E9E1" w14:textId="77777777" w:rsidR="002636E8" w:rsidRDefault="00000000">
            <w:pPr>
              <w:spacing w:after="0" w:line="240" w:lineRule="auto"/>
              <w:jc w:val="right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TC-005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73827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1FAB8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C5AC9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80BF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ACC-005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F1446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44487EEB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75FF1" w14:textId="77777777" w:rsidR="002636E8" w:rsidRDefault="00000000">
            <w:pPr>
              <w:spacing w:after="0" w:line="240" w:lineRule="auto"/>
              <w:jc w:val="right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TC-006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882EE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3D142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A0ED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D76AB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E5E67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4902D8C0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D9F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7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214D8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67245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A85B4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80C8D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65FA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12C3A742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208AF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8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3C744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03D3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85133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FE78B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2AD6A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40346C55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44A18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9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B60A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68ECC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11C8D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0B0B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152DB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60619D05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CB60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10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FB3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B4E1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E6565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4CCA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F68F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54F214F9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1B730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11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7544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8A0D3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E8071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34F6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86E7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5274A1C2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B721E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12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5C4B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75AF9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9BD6C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4D69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8410F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49FCE28C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9FD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13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4F8EF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C37D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E6402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F7326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14B26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2E20EED5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BE483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14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A2C49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1DD4A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2186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9C9A6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9E4F1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275B393D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72FD4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15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B8AD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38476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84E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F4F55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32E12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</w:tbl>
    <w:p w14:paraId="71AFA4AF" w14:textId="77777777" w:rsidR="002636E8" w:rsidRDefault="002636E8">
      <w:pPr>
        <w:rPr>
          <w:lang w:val="en-US"/>
        </w:rPr>
      </w:pPr>
    </w:p>
    <w:p w14:paraId="7A4DD15F" w14:textId="77777777" w:rsidR="002636E8" w:rsidRDefault="002636E8">
      <w:pPr>
        <w:rPr>
          <w:lang w:val="en-US"/>
        </w:rPr>
      </w:pPr>
    </w:p>
    <w:p w14:paraId="166616D6" w14:textId="77777777" w:rsidR="002636E8" w:rsidRDefault="00000000">
      <w:r>
        <w:t xml:space="preserve">Тестови случаи за роля </w:t>
      </w:r>
      <w:r>
        <w:rPr>
          <w:lang w:val="en-US"/>
        </w:rPr>
        <w:t>Client Company</w:t>
      </w:r>
    </w:p>
    <w:tbl>
      <w:tblPr>
        <w:tblW w:w="10805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  <w:gridCol w:w="1942"/>
        <w:gridCol w:w="1919"/>
        <w:gridCol w:w="2945"/>
        <w:gridCol w:w="3069"/>
      </w:tblGrid>
      <w:tr w:rsidR="002636E8" w14:paraId="6C0450FD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C3D1" w14:textId="77777777" w:rsidR="002636E8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Номер</w:t>
            </w:r>
          </w:p>
        </w:tc>
        <w:tc>
          <w:tcPr>
            <w:tcW w:w="1942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30BFA" w14:textId="77777777" w:rsidR="002636E8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Описание</w:t>
            </w:r>
          </w:p>
        </w:tc>
        <w:tc>
          <w:tcPr>
            <w:tcW w:w="1919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F7AF8" w14:textId="77777777" w:rsidR="002636E8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Предварителни изисквания за провеждане на теста</w:t>
            </w:r>
          </w:p>
        </w:tc>
        <w:tc>
          <w:tcPr>
            <w:tcW w:w="2945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D4D64" w14:textId="77777777" w:rsidR="002636E8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Стъпки за изпълнение</w:t>
            </w:r>
          </w:p>
        </w:tc>
        <w:tc>
          <w:tcPr>
            <w:tcW w:w="3069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ED23E" w14:textId="77777777" w:rsidR="002636E8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Очакван резултат</w:t>
            </w:r>
          </w:p>
        </w:tc>
      </w:tr>
      <w:tr w:rsidR="002636E8" w14:paraId="4F488CD3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3EA26" w14:textId="77777777" w:rsidR="002636E8" w:rsidRDefault="00000000">
            <w:pPr>
              <w:spacing w:after="0" w:line="240" w:lineRule="auto"/>
              <w:jc w:val="right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TC-001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AB7E7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Отваряне на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DFBC0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Съществува предварително регистриран потребител и неговия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логин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в системата с </w:t>
            </w: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роля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Client company</w:t>
            </w:r>
            <w:r>
              <w:rPr>
                <w:rFonts w:eastAsia="Times New Roman"/>
                <w:kern w:val="0"/>
                <w:sz w:val="24"/>
                <w:szCs w:val="24"/>
              </w:rPr>
              <w:t>".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FBEA2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 xml:space="preserve">1. Влезте с предварително вкарани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юзърнейм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и парола.</w:t>
            </w:r>
          </w:p>
          <w:p w14:paraId="57010413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2. Отворете „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“ от менюто.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621B9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 се страница с фактури, последни доставки, нови оферти, събития в календара и статистики.</w:t>
            </w:r>
          </w:p>
        </w:tc>
      </w:tr>
      <w:tr w:rsidR="002636E8" w14:paraId="18B292C7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5398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TC-002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6B8FF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Отвеждане до изглед за правене на нова заявка от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NEW</w:t>
            </w:r>
            <w:r>
              <w:rPr>
                <w:rFonts w:eastAsia="Times New Roman"/>
                <w:kern w:val="0"/>
                <w:sz w:val="24"/>
                <w:szCs w:val="24"/>
              </w:rPr>
              <w:t>“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до </w:t>
            </w:r>
            <w:r>
              <w:rPr>
                <w:rFonts w:eastAsia="Times New Roman"/>
                <w:kern w:val="0"/>
                <w:sz w:val="24"/>
                <w:szCs w:val="24"/>
              </w:rPr>
              <w:br/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REQUESTS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3F31D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 регистрирани компании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28FA1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„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“ от менюто. 2.Натиснете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NEW</w:t>
            </w:r>
            <w:r>
              <w:rPr>
                <w:rFonts w:eastAsia="Times New Roman"/>
                <w:kern w:val="0"/>
                <w:sz w:val="24"/>
                <w:szCs w:val="24"/>
              </w:rPr>
              <w:t>“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до </w:t>
            </w:r>
            <w:r>
              <w:rPr>
                <w:rFonts w:eastAsia="Times New Roman"/>
                <w:kern w:val="0"/>
                <w:sz w:val="24"/>
                <w:szCs w:val="24"/>
              </w:rPr>
              <w:br/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REQUESTS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CE323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Отвежда ни до изглед за правене на нови заявки</w:t>
            </w:r>
          </w:p>
        </w:tc>
      </w:tr>
      <w:tr w:rsidR="002636E8" w14:paraId="016F1DA6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A6B3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8E2A9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Отвеждане до изглед за букване на оферта от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BOOK</w:t>
            </w:r>
            <w:r>
              <w:rPr>
                <w:rFonts w:eastAsia="Times New Roman"/>
                <w:kern w:val="0"/>
                <w:sz w:val="24"/>
                <w:szCs w:val="24"/>
              </w:rPr>
              <w:t>“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до </w:t>
            </w:r>
            <w:r>
              <w:rPr>
                <w:rFonts w:eastAsia="Times New Roman"/>
                <w:kern w:val="0"/>
                <w:sz w:val="24"/>
                <w:szCs w:val="24"/>
              </w:rPr>
              <w:br/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OFFERS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C7217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Съществуват оферти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D092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„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“ от менюто. 2.Натиснете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BOOK</w:t>
            </w:r>
            <w:r>
              <w:rPr>
                <w:rFonts w:eastAsia="Times New Roman"/>
                <w:kern w:val="0"/>
                <w:sz w:val="24"/>
                <w:szCs w:val="24"/>
              </w:rPr>
              <w:t>“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до </w:t>
            </w:r>
            <w:r>
              <w:rPr>
                <w:rFonts w:eastAsia="Times New Roman"/>
                <w:kern w:val="0"/>
                <w:sz w:val="24"/>
                <w:szCs w:val="24"/>
              </w:rPr>
              <w:br/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OFFERS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B4051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Отвежда ни до изглед, който ни пита дали имаме референтен номер на нова поръчка</w:t>
            </w:r>
          </w:p>
        </w:tc>
      </w:tr>
      <w:tr w:rsidR="002636E8" w14:paraId="54B564E2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121F4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4D68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Отваряне на всички фактури и филтрация от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ALL</w:t>
            </w:r>
            <w:r>
              <w:rPr>
                <w:rFonts w:eastAsia="Times New Roman"/>
                <w:kern w:val="0"/>
                <w:sz w:val="24"/>
                <w:szCs w:val="24"/>
              </w:rPr>
              <w:t>“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до </w:t>
            </w:r>
            <w:r>
              <w:rPr>
                <w:rFonts w:eastAsia="Times New Roman"/>
                <w:kern w:val="0"/>
                <w:sz w:val="24"/>
                <w:szCs w:val="24"/>
              </w:rPr>
              <w:br/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INVOICES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3DE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Съществуват фактури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1E59C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„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“ от менюто. 2.Натиснете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“ALL”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до 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INVOICES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260B9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 всички фактури с възможност за филтрация</w:t>
            </w:r>
          </w:p>
        </w:tc>
      </w:tr>
      <w:tr w:rsidR="002636E8" w14:paraId="44359144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C1D79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38FF5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Отваряне на всички оферти и филтрация от бутон „</w:t>
            </w:r>
            <w:proofErr w:type="spellStart"/>
            <w:r>
              <w:fldChar w:fldCharType="begin"/>
            </w:r>
            <w:r>
              <w:instrText xml:space="preserve"> HYPERLINK  "https://localhost:7032/Accountant/SearchDeliveries" </w:instrText>
            </w:r>
            <w:r>
              <w:fldChar w:fldCharType="separate"/>
            </w:r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See</w:t>
            </w:r>
            <w:proofErr w:type="spellEnd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all</w:t>
            </w:r>
            <w:proofErr w:type="spellEnd"/>
            <w:r>
              <w:fldChar w:fldCharType="end"/>
            </w:r>
            <w:r>
              <w:rPr>
                <w:rFonts w:eastAsia="Times New Roman"/>
                <w:kern w:val="0"/>
                <w:sz w:val="24"/>
                <w:szCs w:val="24"/>
              </w:rPr>
              <w:t>“ до 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Offers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6A483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Съществуват оферти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20ED4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„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“ от менюто. 2.Натиснете бутон „</w:t>
            </w:r>
            <w:proofErr w:type="spellStart"/>
            <w:r>
              <w:fldChar w:fldCharType="begin"/>
            </w:r>
            <w:r>
              <w:instrText xml:space="preserve"> HYPERLINK  "https://localhost:7032/Accountant/SearchDeliveries" </w:instrText>
            </w:r>
            <w:r>
              <w:fldChar w:fldCharType="separate"/>
            </w:r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See</w:t>
            </w:r>
            <w:proofErr w:type="spellEnd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all</w:t>
            </w:r>
            <w:proofErr w:type="spellEnd"/>
            <w:r>
              <w:fldChar w:fldCharType="end"/>
            </w:r>
            <w:r>
              <w:rPr>
                <w:rFonts w:eastAsia="Times New Roman"/>
                <w:kern w:val="0"/>
                <w:sz w:val="24"/>
                <w:szCs w:val="24"/>
              </w:rPr>
              <w:t>“ до 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Offers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C1AB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 всички оферти с възможност за филтрация</w:t>
            </w:r>
          </w:p>
        </w:tc>
      </w:tr>
      <w:tr w:rsidR="002636E8" w14:paraId="4B5BB188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2B6DE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E4255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Отваряне на всички фактури и филтрация от бутон „</w:t>
            </w:r>
            <w:proofErr w:type="spellStart"/>
            <w:r>
              <w:fldChar w:fldCharType="begin"/>
            </w:r>
            <w:r>
              <w:instrText xml:space="preserve"> HYPERLINK  "https://localhost:7032/Accountant/SearchDeliveries" </w:instrText>
            </w:r>
            <w:r>
              <w:fldChar w:fldCharType="separate"/>
            </w:r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See</w:t>
            </w:r>
            <w:proofErr w:type="spellEnd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all</w:t>
            </w:r>
            <w:proofErr w:type="spellEnd"/>
            <w:r>
              <w:fldChar w:fldCharType="end"/>
            </w:r>
            <w:r>
              <w:rPr>
                <w:rFonts w:eastAsia="Times New Roman"/>
                <w:kern w:val="0"/>
                <w:sz w:val="24"/>
                <w:szCs w:val="24"/>
              </w:rPr>
              <w:t>“ до 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Invoices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38F00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Съществуват фактури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1977D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„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“ от менюто. 2.Натиснете бутон „</w:t>
            </w:r>
            <w:proofErr w:type="spellStart"/>
            <w:r>
              <w:fldChar w:fldCharType="begin"/>
            </w:r>
            <w:r>
              <w:instrText xml:space="preserve"> HYPERLINK  "https://localhost:7032/Accountant/SearchDeliveries" </w:instrText>
            </w:r>
            <w:r>
              <w:fldChar w:fldCharType="separate"/>
            </w:r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See</w:t>
            </w:r>
            <w:proofErr w:type="spellEnd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all</w:t>
            </w:r>
            <w:proofErr w:type="spellEnd"/>
            <w:r>
              <w:fldChar w:fldCharType="end"/>
            </w:r>
            <w:r>
              <w:rPr>
                <w:rFonts w:eastAsia="Times New Roman"/>
                <w:kern w:val="0"/>
                <w:sz w:val="24"/>
                <w:szCs w:val="24"/>
              </w:rPr>
              <w:t>“ до „</w:t>
            </w:r>
            <w:proofErr w:type="spellStart"/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In</w:t>
            </w:r>
            <w:proofErr w:type="spellEnd"/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voices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81DB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 всички фактури с възможност за филтрация</w:t>
            </w:r>
          </w:p>
        </w:tc>
      </w:tr>
      <w:tr w:rsidR="002636E8" w14:paraId="7F144F00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69BBB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08EF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Отваряне на всички доставки и филтрация от бутон „</w:t>
            </w:r>
            <w:proofErr w:type="spellStart"/>
            <w:r>
              <w:fldChar w:fldCharType="begin"/>
            </w:r>
            <w:r>
              <w:instrText xml:space="preserve"> HYPERLINK  "https://localhost:7032/Accountant/SearchDeliveries" </w:instrText>
            </w:r>
            <w:r>
              <w:fldChar w:fldCharType="separate"/>
            </w:r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See</w:t>
            </w:r>
            <w:proofErr w:type="spellEnd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all</w:t>
            </w:r>
            <w:proofErr w:type="spellEnd"/>
            <w:r>
              <w:fldChar w:fldCharType="end"/>
            </w:r>
            <w:r>
              <w:rPr>
                <w:rFonts w:eastAsia="Times New Roman"/>
                <w:kern w:val="0"/>
                <w:sz w:val="24"/>
                <w:szCs w:val="24"/>
              </w:rPr>
              <w:t>“ до 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Track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094EA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Съществуват доставки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918E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1.Натиснете бутон „</w:t>
            </w:r>
            <w:proofErr w:type="spellStart"/>
            <w:r>
              <w:fldChar w:fldCharType="begin"/>
            </w:r>
            <w:r>
              <w:instrText xml:space="preserve"> HYPERLINK  "https://localhost:7032/Accountant/SearchDeliveries" </w:instrText>
            </w:r>
            <w:r>
              <w:fldChar w:fldCharType="separate"/>
            </w:r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See</w:t>
            </w:r>
            <w:proofErr w:type="spellEnd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all</w:t>
            </w:r>
            <w:proofErr w:type="spellEnd"/>
            <w:r>
              <w:fldChar w:fldCharType="end"/>
            </w:r>
            <w:r>
              <w:rPr>
                <w:rFonts w:eastAsia="Times New Roman"/>
                <w:kern w:val="0"/>
                <w:sz w:val="24"/>
                <w:szCs w:val="24"/>
              </w:rPr>
              <w:t>“ до 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Track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59F12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 всички доставки с възможност за филтрация</w:t>
            </w:r>
          </w:p>
        </w:tc>
      </w:tr>
      <w:tr w:rsidR="002636E8" w14:paraId="09AA91C2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7BA05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37F2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Търсене на доставка по референтен номер</w:t>
            </w:r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087F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Да имаме референтен номер на съществуваща доставка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DB1D9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“Track”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“Deliveries”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>3. Въведете валиден референтен номер и натиснете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Search</w:t>
            </w:r>
            <w:r>
              <w:rPr>
                <w:rFonts w:eastAsia="Times New Roman"/>
                <w:kern w:val="0"/>
                <w:sz w:val="24"/>
                <w:szCs w:val="24"/>
              </w:rPr>
              <w:t>".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CB724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Системата връща доставката с въведения референтен номер.</w:t>
            </w:r>
          </w:p>
        </w:tc>
      </w:tr>
      <w:tr w:rsidR="002636E8" w14:paraId="7F7F1D9B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35C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4FFD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Проверка на събития в календара</w:t>
            </w:r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895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Съществуват събития, свързани със компанията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396A5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„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“ от менюто. 2.Разгледайте диаграма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Calendar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6FB9B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 календар, където може да се виждат събитията и при клик се показва събитието за всяка една дата</w:t>
            </w:r>
          </w:p>
        </w:tc>
      </w:tr>
      <w:tr w:rsidR="002636E8" w14:paraId="0F18AC00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FBB45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0188F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Детайли за доставка</w:t>
            </w:r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B25A0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</w:t>
            </w:r>
          </w:p>
          <w:p w14:paraId="687F58BE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доставка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C6755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“Track”. 2</w:t>
            </w:r>
            <w:r>
              <w:rPr>
                <w:rFonts w:eastAsia="Times New Roman"/>
                <w:kern w:val="0"/>
                <w:sz w:val="24"/>
                <w:szCs w:val="24"/>
              </w:rPr>
              <w:t>. Въведете валиден референтен номер и натиснете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Search</w:t>
            </w:r>
            <w:r>
              <w:rPr>
                <w:rFonts w:eastAsia="Times New Roman"/>
                <w:kern w:val="0"/>
                <w:sz w:val="24"/>
                <w:szCs w:val="24"/>
              </w:rPr>
              <w:t>".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520D0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Системата връща детайли по доставката(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INFO(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генерални детайли),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ADDRESSES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(инфо за адресите и зареждане на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гугъл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мапс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карти),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V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EHICLE (инфо за тир), STATUS((инфо за статус на доставката и подробна информация за движението),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METRICS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(детайли за метриките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ан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доставката)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, INVOICES</w:t>
            </w:r>
            <w:r>
              <w:rPr>
                <w:rFonts w:eastAsia="Times New Roman"/>
                <w:kern w:val="0"/>
                <w:sz w:val="24"/>
                <w:szCs w:val="24"/>
              </w:rPr>
              <w:t>(детайли за фактура, ако съществува така)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, CO2EMISSION</w:t>
            </w:r>
            <w:r>
              <w:rPr>
                <w:rFonts w:eastAsia="Times New Roman"/>
                <w:kern w:val="0"/>
                <w:sz w:val="24"/>
                <w:szCs w:val="24"/>
              </w:rPr>
              <w:t>(таблица за емисиите за конкретна доставка и спрямо всички))</w:t>
            </w:r>
          </w:p>
        </w:tc>
      </w:tr>
      <w:tr w:rsidR="002636E8" w14:paraId="7D43ECE5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26B6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8DC20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Виждане на файл за фактура в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Google drive</w:t>
            </w:r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18075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 доставка, която е приключила и има фактура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9D143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детайлите на конкретна доставка. 2. Отидете раздел INVOICE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. 3</w:t>
            </w:r>
            <w:r>
              <w:rPr>
                <w:rFonts w:eastAsia="Times New Roman"/>
                <w:kern w:val="0"/>
                <w:sz w:val="24"/>
                <w:szCs w:val="24"/>
              </w:rPr>
              <w:t>. Изберете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SEE”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B920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Зарежда се файла в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Google drive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</w:t>
            </w:r>
          </w:p>
        </w:tc>
      </w:tr>
      <w:tr w:rsidR="002636E8" w14:paraId="22B7B3DD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3F917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1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7B06A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Статистика за доставките</w:t>
            </w:r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789CF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Налични доставки.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E7FA0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“Statistics”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“Deliveries”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E428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Показват се статистики и обобщени данни за видовете дестинации, успех на доставките(дали е навреме и средно забавяне и доставки през последната година.</w:t>
            </w:r>
          </w:p>
        </w:tc>
      </w:tr>
      <w:tr w:rsidR="002636E8" w14:paraId="70450047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BFD53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1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24367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Визуализиране на доставки и филтрация</w:t>
            </w:r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08FC6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Съществуващи доставки.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8721A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“My deliveries”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“My Deliveries”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.3.Филтрирайте по Ваш избор(по  референтен номер на доставка, дата, ключова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дума,адреси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, сума, доставена да/не, платена да/не)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1ABF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Появяват се доставки под формата на таблица, според направената филтрация</w:t>
            </w:r>
          </w:p>
        </w:tc>
      </w:tr>
      <w:tr w:rsidR="002636E8" w14:paraId="2F36E3AF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89D67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1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B4AC5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Зареждане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надопълнителни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данни на доставка и в </w:t>
            </w: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 xml:space="preserve">последствие детайли за доставката </w:t>
            </w:r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00C95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Съществуващи доставки.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F7FA1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“My deliveries”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“Deliveries”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.3. </w:t>
            </w: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 xml:space="preserve">Филтрирайте по Ваш избор(по  референтен номер на доставка, дата, ключова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дума,адреси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, сума, доставена да/не, платена да/не) 4.З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a</w:t>
            </w:r>
            <w:r>
              <w:rPr>
                <w:rFonts w:eastAsia="Times New Roman"/>
                <w:kern w:val="0"/>
                <w:sz w:val="24"/>
                <w:szCs w:val="24"/>
              </w:rPr>
              <w:t>дръжте с мишката върху избрана доставка. 5.Кликнете върху нея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0129E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Появават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се допълнителни данни оцветени в зелено, а после сме пренасочени </w:t>
            </w: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към подробни детайли за доставката</w:t>
            </w:r>
          </w:p>
        </w:tc>
      </w:tr>
      <w:tr w:rsidR="002636E8" w14:paraId="00B5348A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97176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1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2ACBF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Статистика за фактурите</w:t>
            </w:r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9FAB3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Налични фактури за доставки.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35A4D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“Statistics”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“Invoices”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C1B6F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Показват се статистики и обобщени данни за фактурите с различен статус, колко сума сме похарчили за логистични услуги и сравнение на последни 5 фактури с предложена от нас цена и финална цена</w:t>
            </w:r>
          </w:p>
        </w:tc>
      </w:tr>
      <w:tr w:rsidR="002636E8" w14:paraId="558CBFB9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D42FC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1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A7E0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Зареждане на  данни за клиентската компания</w:t>
            </w:r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7F1A7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Съществуващ профил на клиентска компания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E4CC3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Кликнете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“Company details”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3BE69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Появяват се данни за клиентската компания</w:t>
            </w:r>
          </w:p>
        </w:tc>
      </w:tr>
      <w:tr w:rsidR="002636E8" w14:paraId="74E10D88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40689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1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B5F95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Зареждане на данни за контакти</w:t>
            </w:r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E983D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Съществуващ профил на клиентска компания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35672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Кликнете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“Contact details”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817AD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Появяват се данни за контакти на фирмата</w:t>
            </w:r>
          </w:p>
        </w:tc>
      </w:tr>
      <w:tr w:rsidR="002636E8" w14:paraId="42BEF55D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10866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18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C23C6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Визуализиране на фактури и филтрация</w:t>
            </w:r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51A00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Съществуващи фактури за доставки.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35F3F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“Search”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“Invoices”</w:t>
            </w:r>
            <w:r>
              <w:rPr>
                <w:rFonts w:eastAsia="Times New Roman"/>
                <w:kern w:val="0"/>
                <w:sz w:val="24"/>
                <w:szCs w:val="24"/>
              </w:rPr>
              <w:t>.3.Филтрирайте по Ваш избор(по  референтен номер на доставка, дата,  ключова дума, платена да/не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kern w:val="0"/>
                <w:sz w:val="24"/>
                <w:szCs w:val="24"/>
              </w:rPr>
              <w:t>сума)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9C748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Появяват се фактури под формата на таблица, според направената филтрация</w:t>
            </w:r>
          </w:p>
        </w:tc>
      </w:tr>
      <w:tr w:rsidR="002636E8" w14:paraId="0F065C5B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D351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19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29ECC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Виждане на файл за фактура в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Google drive</w:t>
            </w:r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2BFD1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 доставка, която е приключила и има фактура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5883E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Филтрирайте по Ваш избор(по  референтен номер на доставка, дата,  ключова дума, платена да/не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kern w:val="0"/>
                <w:sz w:val="24"/>
                <w:szCs w:val="24"/>
              </w:rPr>
              <w:t>сума) 2. Изберете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SEE”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на конкретната фактура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B221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Зарежда се файла в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Google drive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</w:t>
            </w:r>
          </w:p>
        </w:tc>
      </w:tr>
      <w:tr w:rsidR="002636E8" w14:paraId="3F7CFBC2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1C3AA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20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BF17F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Визуализиране на заявки и филтрация</w:t>
            </w:r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CA3CD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Съществуващи заявки за доставки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4DA65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“Search”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“Requests”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.3.Филтрирайте по Ваш избор(дата,  ключова дума, одобрена </w:t>
            </w: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да/не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kern w:val="0"/>
                <w:sz w:val="24"/>
                <w:szCs w:val="24"/>
              </w:rPr>
              <w:t>сума, тегло, адреси)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B363F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Появяват се заявки под формата на таблица, според направената филтрация</w:t>
            </w:r>
          </w:p>
        </w:tc>
      </w:tr>
      <w:tr w:rsidR="002636E8" w14:paraId="1B586984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31865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21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BA925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Зареждане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надопълнителни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данни на заявката и в последствие детайли за доставката </w:t>
            </w:r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4AABC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Съществуващи заявки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6D447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“Search”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“Requests”</w:t>
            </w:r>
            <w:r>
              <w:rPr>
                <w:rFonts w:eastAsia="Times New Roman"/>
                <w:kern w:val="0"/>
                <w:sz w:val="24"/>
                <w:szCs w:val="24"/>
              </w:rPr>
              <w:t>.3. Филтрирайте по Ваш избор(дата,  ключова дума, одобрена да/не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kern w:val="0"/>
                <w:sz w:val="24"/>
                <w:szCs w:val="24"/>
              </w:rPr>
              <w:t>сума, тегло, адреси)4.З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a</w:t>
            </w:r>
            <w:r>
              <w:rPr>
                <w:rFonts w:eastAsia="Times New Roman"/>
                <w:kern w:val="0"/>
                <w:sz w:val="24"/>
                <w:szCs w:val="24"/>
              </w:rPr>
              <w:t>дръжте с мишката върху избрана заявка. 5.Кликнете върху нея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A6383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Появават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се допълнителни данни за заявката, оцветени в зелено, а после сме пренасочени към подробни детайли за заявката</w:t>
            </w:r>
          </w:p>
        </w:tc>
      </w:tr>
      <w:tr w:rsidR="002636E8" w14:paraId="18F0429C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4A706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22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86240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Статистика за заявките</w:t>
            </w:r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E1F9E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Налични заявки за доставки.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FDF97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“Statistics”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“Requests”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192FA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Показват се статистики и обобщени данни за заявки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ратио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на одобрени/неодобрени доставки, средно време за отговор на заявката, заявки, направени този месец </w:t>
            </w:r>
          </w:p>
        </w:tc>
      </w:tr>
      <w:tr w:rsidR="002636E8" w14:paraId="55BD412B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2094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23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B9AB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Правене на нова заявка</w:t>
            </w:r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77D1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Налична регистрирана фирма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A4439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“New”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“Requests”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>3.Попълнете нужните полета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81A7F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След попълване на нужните полета за детайли по заявката адреси, метрики на каргото, дати, сума се създава заявка в системата, която следва да бъде обработена от служители</w:t>
            </w:r>
          </w:p>
        </w:tc>
      </w:tr>
      <w:tr w:rsidR="002636E8" w14:paraId="0B14F4E5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9EFF4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24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73B9B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Визуализиране на оферти и филтрация</w:t>
            </w:r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68C97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Съществуващи оферти за заявки за доставка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4A2F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“Search”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“Offers”</w:t>
            </w:r>
            <w:r>
              <w:rPr>
                <w:rFonts w:eastAsia="Times New Roman"/>
                <w:kern w:val="0"/>
                <w:sz w:val="24"/>
                <w:szCs w:val="24"/>
              </w:rPr>
              <w:t>.3.Филтрирайте по Ваш избор(дата,  ключова дума, одобрена да/не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kern w:val="0"/>
                <w:sz w:val="24"/>
                <w:szCs w:val="24"/>
              </w:rPr>
              <w:t>сума, тегло, адреси)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6B1EF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Появяват се оферти под формата на таблица, според направената филтрация</w:t>
            </w:r>
          </w:p>
        </w:tc>
      </w:tr>
      <w:tr w:rsidR="002636E8" w14:paraId="236B9222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3AB37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C3566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Зареждане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надопълнителни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данни на офертата и в последствие детайли за доставката </w:t>
            </w:r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94A6C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Съществуващи оферти за заявки за доставка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C5D5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“Search”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“Offers”</w:t>
            </w:r>
            <w:r>
              <w:rPr>
                <w:rFonts w:eastAsia="Times New Roman"/>
                <w:kern w:val="0"/>
                <w:sz w:val="24"/>
                <w:szCs w:val="24"/>
              </w:rPr>
              <w:t>.3. Филтрирайте по Ваш избор(дата,  ключова дума, одобрена да/не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kern w:val="0"/>
                <w:sz w:val="24"/>
                <w:szCs w:val="24"/>
              </w:rPr>
              <w:t>сума, тегло, адреси)4.З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a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дръжте с мишката върху избрана </w:t>
            </w: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заявка. 5.Кликнете върху нея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A69DA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Появават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се допълнителни данни за заявката, оцветени в зелено, а после сме пренасочени към подробни детайли за офертата</w:t>
            </w:r>
          </w:p>
        </w:tc>
      </w:tr>
      <w:tr w:rsidR="002636E8" w14:paraId="45E82242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1F632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26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BFD2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Изглед дали имаме оферта или не-съгласия</w:t>
            </w:r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1A53F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Трябва да има регистрирана клиентска фирма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2014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“Book”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“Offers”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3.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избираме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“YES”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46FF7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Появява се изглед, по който можем да търсим офертата по референтен номер</w:t>
            </w:r>
          </w:p>
        </w:tc>
      </w:tr>
      <w:tr w:rsidR="002636E8" w14:paraId="5B34134C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71B69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27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7863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Изглед дали имаме оферта или не-несъгласия</w:t>
            </w:r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E67E1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Трябва да има регистрирана клиентска фирма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3C43B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“Book”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“Offers”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3.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избираме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“NO”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BECB2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Препратени сме към изглед, в който можем да направим нова заявка</w:t>
            </w:r>
          </w:p>
        </w:tc>
      </w:tr>
      <w:tr w:rsidR="002636E8" w14:paraId="0136C5D1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53202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28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C6A0A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Търсене на оферта по референтен номер</w:t>
            </w:r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F074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Да имаме референтен номер на съществуваща оферта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15E6A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“Book”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“Offers”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3.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избираме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“YES”</w:t>
            </w:r>
            <w:r>
              <w:rPr>
                <w:rFonts w:eastAsia="Times New Roman"/>
                <w:kern w:val="0"/>
                <w:sz w:val="24"/>
                <w:szCs w:val="24"/>
              </w:rPr>
              <w:t>4. Въведете валиден референтен номер и натиснете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Search</w:t>
            </w:r>
            <w:r>
              <w:rPr>
                <w:rFonts w:eastAsia="Times New Roman"/>
                <w:kern w:val="0"/>
                <w:sz w:val="24"/>
                <w:szCs w:val="24"/>
              </w:rPr>
              <w:t>".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00543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Системата връща офертата с въведения референтен номер.</w:t>
            </w:r>
          </w:p>
        </w:tc>
      </w:tr>
      <w:tr w:rsidR="002636E8" w14:paraId="45639E48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9AAD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29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D97B8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Статистика за офертите</w:t>
            </w:r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24E03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Налични оферти за заявки.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7BB47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“Statistics”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“Offers”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8C1A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Показват се статистики и обобщени данни за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рейта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на приемане на офертите,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ратио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на последните 5 доставки в зависимост от предложената от клиента цена и финалната, съотношение на тип на каргото за офертите</w:t>
            </w:r>
          </w:p>
        </w:tc>
      </w:tr>
      <w:tr w:rsidR="002636E8" w14:paraId="4640E035" w14:textId="77777777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C0C05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30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5E9D1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Детайли за оферта</w:t>
            </w:r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7D422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</w:t>
            </w:r>
          </w:p>
          <w:p w14:paraId="48E21B0E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офертата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4C7EC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“Book”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“Offers”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3.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избираме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“YES”</w:t>
            </w:r>
            <w:r>
              <w:rPr>
                <w:rFonts w:eastAsia="Times New Roman"/>
                <w:kern w:val="0"/>
                <w:sz w:val="24"/>
                <w:szCs w:val="24"/>
              </w:rPr>
              <w:t>4. Въведете валиден референтен номер и натиснете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Search</w:t>
            </w:r>
            <w:r>
              <w:rPr>
                <w:rFonts w:eastAsia="Times New Roman"/>
                <w:kern w:val="0"/>
                <w:sz w:val="24"/>
                <w:szCs w:val="24"/>
              </w:rPr>
              <w:t>".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6686C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Системата връща детайли по офертата(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Details(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генерални детайли),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Metrics</w:t>
            </w:r>
            <w:r>
              <w:rPr>
                <w:rFonts w:eastAsia="Times New Roman"/>
                <w:kern w:val="0"/>
                <w:sz w:val="24"/>
                <w:szCs w:val="24"/>
              </w:rPr>
              <w:t>(детайли за метриките на доставката)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, Request</w:t>
            </w:r>
            <w:r>
              <w:rPr>
                <w:rFonts w:eastAsia="Times New Roman"/>
                <w:kern w:val="0"/>
                <w:sz w:val="24"/>
                <w:szCs w:val="24"/>
              </w:rPr>
              <w:t>(детайли за заявката)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, CO2EMISSION</w:t>
            </w:r>
            <w:r>
              <w:rPr>
                <w:rFonts w:eastAsia="Times New Roman"/>
                <w:kern w:val="0"/>
                <w:sz w:val="24"/>
                <w:szCs w:val="24"/>
              </w:rPr>
              <w:t>(инфо за офертата))</w:t>
            </w:r>
          </w:p>
        </w:tc>
      </w:tr>
      <w:tr w:rsidR="002636E8" w14:paraId="5BABC535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63D87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31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32994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Препращане към детайли за заявката при натискане на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“See request”</w:t>
            </w:r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DBD3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 заявка към офертата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4F3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“Book”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“Offers”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3.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избираме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“YES”</w:t>
            </w:r>
            <w:r>
              <w:rPr>
                <w:rFonts w:eastAsia="Times New Roman"/>
                <w:kern w:val="0"/>
                <w:sz w:val="24"/>
                <w:szCs w:val="24"/>
              </w:rPr>
              <w:t>4. Въведете валиден референтен номер и натиснете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Search</w:t>
            </w:r>
            <w:r>
              <w:rPr>
                <w:rFonts w:eastAsia="Times New Roman"/>
                <w:kern w:val="0"/>
                <w:sz w:val="24"/>
                <w:szCs w:val="24"/>
              </w:rPr>
              <w:t>".5.Натиснете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“See request”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1A11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Системата връща детайли по заявката</w:t>
            </w:r>
          </w:p>
        </w:tc>
      </w:tr>
      <w:tr w:rsidR="002636E8" w14:paraId="745675E7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96395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32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E4975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Букване на оферта при </w:t>
            </w: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натискане на бутон „BOOK“</w:t>
            </w:r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4F0C8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Да съществува</w:t>
            </w:r>
          </w:p>
          <w:p w14:paraId="7E561C58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оферта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A4731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“Book”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“Offers”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3.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избираме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“YES”</w:t>
            </w:r>
            <w:r>
              <w:rPr>
                <w:rFonts w:eastAsia="Times New Roman"/>
                <w:kern w:val="0"/>
                <w:sz w:val="24"/>
                <w:szCs w:val="24"/>
              </w:rPr>
              <w:t>4. Въведете валиден референтен номер и натиснете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Search</w:t>
            </w:r>
            <w:r>
              <w:rPr>
                <w:rFonts w:eastAsia="Times New Roman"/>
                <w:kern w:val="0"/>
                <w:sz w:val="24"/>
                <w:szCs w:val="24"/>
              </w:rPr>
              <w:t>".5.Натиснете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“</w:t>
            </w:r>
            <w:r>
              <w:rPr>
                <w:rFonts w:eastAsia="Times New Roman"/>
                <w:kern w:val="0"/>
                <w:sz w:val="24"/>
                <w:szCs w:val="24"/>
              </w:rPr>
              <w:t>BOOK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”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9F9F0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 xml:space="preserve">Автоматично се създава нова доставка, получаваме известие с </w:t>
            </w: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референтен номер, с който може да следим доставката</w:t>
            </w:r>
          </w:p>
        </w:tc>
      </w:tr>
      <w:tr w:rsidR="002636E8" w14:paraId="0041767F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619BA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33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5C353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Детайли за заявка</w:t>
            </w:r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2F6F5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</w:t>
            </w:r>
          </w:p>
          <w:p w14:paraId="3DA8EA80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заявката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04A6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“Search”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“Requests”</w:t>
            </w:r>
            <w:r>
              <w:rPr>
                <w:rFonts w:eastAsia="Times New Roman"/>
                <w:kern w:val="0"/>
                <w:sz w:val="24"/>
                <w:szCs w:val="24"/>
              </w:rPr>
              <w:t>.3. Филтрирайте по Ваш избор(дата,  ключова дума, одобрена да/не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kern w:val="0"/>
                <w:sz w:val="24"/>
                <w:szCs w:val="24"/>
              </w:rPr>
              <w:t>сума, тегло, адреси)4.З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a</w:t>
            </w:r>
            <w:r>
              <w:rPr>
                <w:rFonts w:eastAsia="Times New Roman"/>
                <w:kern w:val="0"/>
                <w:sz w:val="24"/>
                <w:szCs w:val="24"/>
              </w:rPr>
              <w:t>дръжте с мишката върху избрана заявка. 5.Кликнете върху нея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4071B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Системата връща детайли по заявката(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Details(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генерални детайли),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Metrics</w:t>
            </w:r>
            <w:r>
              <w:rPr>
                <w:rFonts w:eastAsia="Times New Roman"/>
                <w:kern w:val="0"/>
                <w:sz w:val="24"/>
                <w:szCs w:val="24"/>
              </w:rPr>
              <w:t>(детайли за метриките на доставката)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, Offer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(инфо за офертата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ако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същесствува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такава))</w:t>
            </w:r>
          </w:p>
        </w:tc>
      </w:tr>
      <w:tr w:rsidR="002636E8" w14:paraId="258A9B70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B97E3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34</w:t>
            </w:r>
          </w:p>
        </w:tc>
        <w:tc>
          <w:tcPr>
            <w:tcW w:w="194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ED0AF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Препращане към детайли за офертата, ако съществува при натискане на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“See offer”</w:t>
            </w:r>
          </w:p>
        </w:tc>
        <w:tc>
          <w:tcPr>
            <w:tcW w:w="191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89D0C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 офертата към заявката</w:t>
            </w:r>
          </w:p>
        </w:tc>
        <w:tc>
          <w:tcPr>
            <w:tcW w:w="294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D962D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“Search”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“Requests”</w:t>
            </w:r>
            <w:r>
              <w:rPr>
                <w:rFonts w:eastAsia="Times New Roman"/>
                <w:kern w:val="0"/>
                <w:sz w:val="24"/>
                <w:szCs w:val="24"/>
              </w:rPr>
              <w:t>.3. Филтрирайте по Ваш избор(дата,  ключова дума, одобрена да/не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kern w:val="0"/>
                <w:sz w:val="24"/>
                <w:szCs w:val="24"/>
              </w:rPr>
              <w:t>сума, тегло, адреси)4.З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a</w:t>
            </w:r>
            <w:r>
              <w:rPr>
                <w:rFonts w:eastAsia="Times New Roman"/>
                <w:kern w:val="0"/>
                <w:sz w:val="24"/>
                <w:szCs w:val="24"/>
              </w:rPr>
              <w:t>дръжте с мишката върху избрана заявка. 5.Кликнете върху нея 5.Натиснете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“See offer”</w:t>
            </w:r>
          </w:p>
        </w:tc>
        <w:tc>
          <w:tcPr>
            <w:tcW w:w="306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6F465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Системата връща детайли по офертата</w:t>
            </w:r>
          </w:p>
        </w:tc>
      </w:tr>
    </w:tbl>
    <w:p w14:paraId="5179DBDF" w14:textId="77777777" w:rsidR="002636E8" w:rsidRDefault="002636E8"/>
    <w:p w14:paraId="4AF4DF17" w14:textId="77777777" w:rsidR="002636E8" w:rsidRDefault="00000000">
      <w:pPr>
        <w:spacing w:before="100" w:after="100" w:line="240" w:lineRule="auto"/>
        <w:outlineLvl w:val="2"/>
      </w:pPr>
      <w:bookmarkStart w:id="0" w:name="_Hlk187750268"/>
      <w:r>
        <w:rPr>
          <w:rFonts w:ascii="Times New Roman" w:eastAsia="Times New Roman" w:hAnsi="Times New Roman"/>
          <w:b/>
          <w:bCs/>
          <w:kern w:val="0"/>
          <w:sz w:val="27"/>
          <w:szCs w:val="27"/>
        </w:rPr>
        <w:t xml:space="preserve">Проведени тестове за роля </w:t>
      </w:r>
      <w:r>
        <w:rPr>
          <w:lang w:val="en-US"/>
        </w:rPr>
        <w:t>Client Company</w:t>
      </w:r>
    </w:p>
    <w:tbl>
      <w:tblPr>
        <w:tblW w:w="10795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0"/>
        <w:gridCol w:w="1617"/>
        <w:gridCol w:w="1944"/>
        <w:gridCol w:w="2123"/>
        <w:gridCol w:w="2179"/>
        <w:gridCol w:w="1692"/>
      </w:tblGrid>
      <w:tr w:rsidR="002636E8" w14:paraId="5F9526C1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F5078" w14:textId="77777777" w:rsidR="002636E8" w:rsidRDefault="00000000">
            <w:pPr>
              <w:spacing w:after="0" w:line="240" w:lineRule="auto"/>
              <w:jc w:val="center"/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  <w:t>Номер на тестов случай</w:t>
            </w:r>
          </w:p>
        </w:tc>
        <w:tc>
          <w:tcPr>
            <w:tcW w:w="1617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EE0A3" w14:textId="77777777" w:rsidR="002636E8" w:rsidRDefault="00000000">
            <w:pPr>
              <w:spacing w:after="0" w:line="240" w:lineRule="auto"/>
              <w:jc w:val="center"/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  <w:t>Версия на програмата</w:t>
            </w:r>
          </w:p>
        </w:tc>
        <w:tc>
          <w:tcPr>
            <w:tcW w:w="1944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AD46" w14:textId="77777777" w:rsidR="002636E8" w:rsidRDefault="00000000">
            <w:pPr>
              <w:spacing w:after="0" w:line="240" w:lineRule="auto"/>
              <w:jc w:val="center"/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  <w:t>Успешно преминаване на теста</w:t>
            </w:r>
          </w:p>
        </w:tc>
        <w:tc>
          <w:tcPr>
            <w:tcW w:w="2123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2B07" w14:textId="77777777" w:rsidR="002636E8" w:rsidRDefault="00000000">
            <w:pPr>
              <w:spacing w:after="0" w:line="240" w:lineRule="auto"/>
              <w:jc w:val="center"/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  <w:t>Получен резултат, различаващ се от очаквания</w:t>
            </w:r>
          </w:p>
        </w:tc>
        <w:tc>
          <w:tcPr>
            <w:tcW w:w="2179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F61CA" w14:textId="77777777" w:rsidR="002636E8" w:rsidRDefault="00000000">
            <w:pPr>
              <w:spacing w:after="0" w:line="240" w:lineRule="auto"/>
              <w:jc w:val="center"/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  <w:t>Номер на задача в системата за управление на задачи</w:t>
            </w:r>
          </w:p>
        </w:tc>
        <w:tc>
          <w:tcPr>
            <w:tcW w:w="1692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76FB4" w14:textId="77777777" w:rsidR="002636E8" w:rsidRDefault="00000000">
            <w:pPr>
              <w:spacing w:after="0" w:line="240" w:lineRule="auto"/>
              <w:jc w:val="center"/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b/>
                <w:bCs/>
                <w:kern w:val="0"/>
                <w:sz w:val="24"/>
                <w:szCs w:val="24"/>
              </w:rPr>
              <w:t>Име на студента извършил теста</w:t>
            </w:r>
          </w:p>
        </w:tc>
      </w:tr>
      <w:tr w:rsidR="002636E8" w14:paraId="55E63FB5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C9632" w14:textId="77777777" w:rsidR="002636E8" w:rsidRDefault="00000000">
            <w:pPr>
              <w:spacing w:after="0" w:line="240" w:lineRule="auto"/>
              <w:jc w:val="right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TC-001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B056F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C442D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2573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81F8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ACC-001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F516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53F7C93E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6E030" w14:textId="77777777" w:rsidR="002636E8" w:rsidRDefault="00000000">
            <w:pPr>
              <w:spacing w:after="0" w:line="240" w:lineRule="auto"/>
              <w:jc w:val="right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TC-002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37EAF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FD32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140B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4C449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ACC-002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F9A3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7E5838E8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01FFF" w14:textId="77777777" w:rsidR="002636E8" w:rsidRDefault="00000000">
            <w:pPr>
              <w:spacing w:after="0" w:line="240" w:lineRule="auto"/>
              <w:jc w:val="right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TC-003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56A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FFB8F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28912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593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ACC-003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C0AC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373463AA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25DA" w14:textId="77777777" w:rsidR="002636E8" w:rsidRDefault="00000000">
            <w:pPr>
              <w:spacing w:after="0" w:line="240" w:lineRule="auto"/>
              <w:jc w:val="right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TC-004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4E28E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42A91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D35E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9D1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ACC-004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40F1C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0B96F8B9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036F7" w14:textId="77777777" w:rsidR="002636E8" w:rsidRDefault="00000000">
            <w:pPr>
              <w:spacing w:after="0" w:line="240" w:lineRule="auto"/>
              <w:jc w:val="right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TC-005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98324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8B4A7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72378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859EE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ACC-005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EE72A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7FD95D9D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891B" w14:textId="77777777" w:rsidR="002636E8" w:rsidRDefault="00000000">
            <w:pPr>
              <w:spacing w:after="0" w:line="240" w:lineRule="auto"/>
              <w:jc w:val="right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TC-006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979E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4D4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C06FC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4AD58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AC8E2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2E60BD78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9563B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7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DFB9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8CE5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1EEE8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6F93A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3C95C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5AC7AA73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1766A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8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8A7D5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82B9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2E613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2BEA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E6EA5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0F2D2F89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D705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9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F9B1A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E2ECD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66024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30DAF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0CCC9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08F4003C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55FA1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10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7A8E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475F9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EA9E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7B6BD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4B9F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250115E5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9BFBD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lastRenderedPageBreak/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11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D6324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13FBC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D91A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911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0EBC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5F6D0C14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B04F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12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5906D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29B9C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8CD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B293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56EEC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30580594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54BE1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13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CF72B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2ECFC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5A83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F1AB3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006F7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32D52489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ABC0F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14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5541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C753A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315F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4FAA8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0BD25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06022F7A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6B6B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15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0C4F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FCF3A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DCC12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AACDF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6DB26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4773B0F8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419AA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1</w:t>
            </w: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6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94707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6C131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E5323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8337E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3114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4B101478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F8BB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17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AE138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EFF88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DC43F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E757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0748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0B979A8C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E2C17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18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E48CB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B76CE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97543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43633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01879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3CC811D6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0B65D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19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0EEE4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98A4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A8E4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1258B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A22DC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17CF7670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11642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20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FD8D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808D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964A9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76D26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34F2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58521990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F6B40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21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23172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FA8EC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03CA7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3A11F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8DC8E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0481C1C9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B8B51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22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92BF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66793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06978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AC5D6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60C9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2CDCFDD8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F4EF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23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8136F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E57AA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E348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D28C9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26297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2ECBA855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309C8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24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B0DFB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4253B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53A79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11F54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BBE99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73BCFE54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99EC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25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D2CB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98A56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0838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134C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E4B57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5D9199E5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5BF6C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26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D6316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EF617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CBE9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297A3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3AEF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06290934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9D370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27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14316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75CD7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16045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31CD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E6442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3E880301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2BF78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28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8458B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0D584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BF1A2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B509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AE460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6F1196BD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05D3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29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1592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C3212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9B794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476D7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FFA4A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08B76885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0B0CC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30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3762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88A0F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54B06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FC79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78E2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66DB8152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177CD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31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DEA3C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FD5E4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D5A5B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01652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529A5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5D31CF0B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1397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32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53171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68E9F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4A0C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7717E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9E562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4459EA0A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0CF4E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33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DC44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82359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0F6E7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CF97F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6776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tr w:rsidR="002636E8" w14:paraId="3C1FE32C" w14:textId="77777777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91C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TC-0</w:t>
            </w:r>
            <w:r>
              <w:rPr>
                <w:rFonts w:ascii="Aptos Display" w:eastAsia="Times New Roman" w:hAnsi="Aptos Display"/>
                <w:i/>
                <w:iCs/>
                <w:kern w:val="0"/>
                <w:sz w:val="24"/>
                <w:szCs w:val="24"/>
              </w:rPr>
              <w:t>34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12B18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FBFB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91DF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9C8A4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310FF" w14:textId="77777777" w:rsidR="002636E8" w:rsidRDefault="00000000">
            <w:pPr>
              <w:spacing w:after="0" w:line="240" w:lineRule="auto"/>
              <w:rPr>
                <w:rFonts w:ascii="Aptos Display" w:eastAsia="Times New Roman" w:hAnsi="Aptos Display"/>
                <w:kern w:val="0"/>
                <w:sz w:val="24"/>
                <w:szCs w:val="24"/>
              </w:rPr>
            </w:pPr>
            <w:r>
              <w:rPr>
                <w:rFonts w:ascii="Aptos Display" w:eastAsia="Times New Roman" w:hAnsi="Aptos Display"/>
                <w:kern w:val="0"/>
                <w:sz w:val="24"/>
                <w:szCs w:val="24"/>
              </w:rPr>
              <w:t>Калин</w:t>
            </w:r>
          </w:p>
        </w:tc>
      </w:tr>
      <w:bookmarkEnd w:id="0"/>
    </w:tbl>
    <w:p w14:paraId="2E5AF556" w14:textId="77777777" w:rsidR="002636E8" w:rsidRDefault="002636E8"/>
    <w:p w14:paraId="7282C2B9" w14:textId="77777777" w:rsidR="002636E8" w:rsidRDefault="002636E8"/>
    <w:p w14:paraId="1D753549" w14:textId="77777777" w:rsidR="002636E8" w:rsidRDefault="002636E8"/>
    <w:p w14:paraId="3489F196" w14:textId="77777777" w:rsidR="002636E8" w:rsidRDefault="002636E8"/>
    <w:p w14:paraId="2B05C695" w14:textId="77777777" w:rsidR="002636E8" w:rsidRDefault="002636E8"/>
    <w:p w14:paraId="17A019B9" w14:textId="77777777" w:rsidR="002636E8" w:rsidRDefault="002636E8"/>
    <w:p w14:paraId="74078EA4" w14:textId="77777777" w:rsidR="002636E8" w:rsidRDefault="00000000">
      <w:r>
        <w:t xml:space="preserve">Тестови случаи за роля </w:t>
      </w:r>
      <w:r>
        <w:rPr>
          <w:lang w:val="en-US"/>
        </w:rPr>
        <w:t>Logistics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1947"/>
        <w:gridCol w:w="2455"/>
        <w:gridCol w:w="2800"/>
        <w:gridCol w:w="2879"/>
      </w:tblGrid>
      <w:tr w:rsidR="002636E8" w14:paraId="217E946D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831DF" w14:textId="77777777" w:rsidR="002636E8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Номер</w:t>
            </w:r>
          </w:p>
        </w:tc>
        <w:tc>
          <w:tcPr>
            <w:tcW w:w="1947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E2170" w14:textId="77777777" w:rsidR="002636E8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Описание</w:t>
            </w:r>
          </w:p>
        </w:tc>
        <w:tc>
          <w:tcPr>
            <w:tcW w:w="2455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58EF8" w14:textId="77777777" w:rsidR="002636E8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Предварителни изисквания за провеждане на теста</w:t>
            </w:r>
          </w:p>
        </w:tc>
        <w:tc>
          <w:tcPr>
            <w:tcW w:w="2800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A8C4C" w14:textId="77777777" w:rsidR="002636E8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Стъпки за изпълнение</w:t>
            </w:r>
          </w:p>
        </w:tc>
        <w:tc>
          <w:tcPr>
            <w:tcW w:w="2879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50F08" w14:textId="77777777" w:rsidR="002636E8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Очакван резултат</w:t>
            </w:r>
          </w:p>
        </w:tc>
      </w:tr>
      <w:tr w:rsidR="002636E8" w14:paraId="062307DB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0F05E" w14:textId="77777777" w:rsidR="002636E8" w:rsidRDefault="00000000">
            <w:pPr>
              <w:spacing w:after="0" w:line="240" w:lineRule="auto"/>
              <w:jc w:val="right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TC-001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206A9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Отваряне на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66A4C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Съществува предварително регистриран потребител и неговия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логин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в системата с роля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Logistics</w:t>
            </w:r>
            <w:r>
              <w:rPr>
                <w:rFonts w:eastAsia="Times New Roman"/>
                <w:kern w:val="0"/>
                <w:sz w:val="24"/>
                <w:szCs w:val="24"/>
              </w:rPr>
              <w:t>".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8A479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с предварително вкарани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юзърнейм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и парола.</w:t>
            </w:r>
          </w:p>
          <w:p w14:paraId="265A9F02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2. Отворете „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“ от менюто.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DC86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Показва се страница с последно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букнати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оферти, последни доставки, събития в календара и статистики.</w:t>
            </w:r>
          </w:p>
        </w:tc>
      </w:tr>
      <w:tr w:rsidR="002636E8" w14:paraId="591E7DD4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103C0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TC-002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99027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Отвеждане до изглед за преглеждане на нови </w:t>
            </w: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регистрации в системата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SEE</w:t>
            </w:r>
            <w:r>
              <w:rPr>
                <w:rFonts w:eastAsia="Times New Roman"/>
                <w:kern w:val="0"/>
                <w:sz w:val="24"/>
                <w:szCs w:val="24"/>
              </w:rPr>
              <w:t>“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до </w:t>
            </w:r>
            <w:r>
              <w:rPr>
                <w:rFonts w:eastAsia="Times New Roman"/>
                <w:kern w:val="0"/>
                <w:sz w:val="24"/>
                <w:szCs w:val="24"/>
              </w:rPr>
              <w:br/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NEW REGISTRATIONS</w:t>
            </w:r>
          </w:p>
          <w:p w14:paraId="528BF2DF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13285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Съществува новорегистрирани компании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C0C89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„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“ от менюто. 2.Натиснете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SEE</w:t>
            </w:r>
            <w:r>
              <w:rPr>
                <w:rFonts w:eastAsia="Times New Roman"/>
                <w:kern w:val="0"/>
                <w:sz w:val="24"/>
                <w:szCs w:val="24"/>
              </w:rPr>
              <w:t>“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до </w:t>
            </w:r>
            <w:r>
              <w:rPr>
                <w:rFonts w:eastAsia="Times New Roman"/>
                <w:kern w:val="0"/>
                <w:sz w:val="24"/>
                <w:szCs w:val="24"/>
              </w:rPr>
              <w:br/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NEW REGISTRATIONS</w:t>
            </w:r>
          </w:p>
          <w:p w14:paraId="79E98CAD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lastRenderedPageBreak/>
              <w:t>“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6CFCC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 xml:space="preserve">Отвежда ни до изглед за преглеждане на новорегистрирани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копании</w:t>
            </w:r>
            <w:proofErr w:type="spellEnd"/>
          </w:p>
        </w:tc>
      </w:tr>
      <w:tr w:rsidR="002636E8" w14:paraId="35D23624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E1B1E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2ECFE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Отваряне на всички доставки и филтрация от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SEE</w:t>
            </w:r>
            <w:r>
              <w:rPr>
                <w:rFonts w:eastAsia="Times New Roman"/>
                <w:kern w:val="0"/>
                <w:sz w:val="24"/>
                <w:szCs w:val="24"/>
              </w:rPr>
              <w:t>“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до </w:t>
            </w:r>
            <w:r>
              <w:rPr>
                <w:rFonts w:eastAsia="Times New Roman"/>
                <w:kern w:val="0"/>
                <w:sz w:val="24"/>
                <w:szCs w:val="24"/>
              </w:rPr>
              <w:br/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DELIVERIES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AB4BA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Съществуват доставки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415FD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„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“ от менюто. 2.Натиснете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SEE</w:t>
            </w:r>
            <w:r>
              <w:rPr>
                <w:rFonts w:eastAsia="Times New Roman"/>
                <w:kern w:val="0"/>
                <w:sz w:val="24"/>
                <w:szCs w:val="24"/>
              </w:rPr>
              <w:t>“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до </w:t>
            </w:r>
            <w:r>
              <w:rPr>
                <w:rFonts w:eastAsia="Times New Roman"/>
                <w:kern w:val="0"/>
                <w:sz w:val="24"/>
                <w:szCs w:val="24"/>
              </w:rPr>
              <w:br/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DELIVERIES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C839F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 всички доставки с възможност за филтрация</w:t>
            </w:r>
          </w:p>
        </w:tc>
      </w:tr>
      <w:tr w:rsidR="002636E8" w14:paraId="567BBD4A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3D293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246E3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Отваряне на всички заявки и филтрация от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“ALL</w:t>
            </w:r>
            <w:r>
              <w:rPr>
                <w:rFonts w:eastAsia="Times New Roman"/>
                <w:kern w:val="0"/>
                <w:sz w:val="24"/>
                <w:szCs w:val="24"/>
              </w:rPr>
              <w:t>“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до </w:t>
            </w:r>
            <w:r>
              <w:rPr>
                <w:rFonts w:eastAsia="Times New Roman"/>
                <w:kern w:val="0"/>
                <w:sz w:val="24"/>
                <w:szCs w:val="24"/>
              </w:rPr>
              <w:br/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REQUESTS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66B79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Съществуват заявки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5E834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„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“ от менюто. 2.Натиснете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“ALL” 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REQUESTS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A1EC8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 всички заявки с възможност за филтрация</w:t>
            </w:r>
          </w:p>
        </w:tc>
      </w:tr>
      <w:tr w:rsidR="002636E8" w14:paraId="76FA4688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9A988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9A497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Отваряне на всички оферти и филтрация от бутон „</w:t>
            </w:r>
            <w:proofErr w:type="spellStart"/>
            <w:r>
              <w:fldChar w:fldCharType="begin"/>
            </w:r>
            <w:r>
              <w:instrText xml:space="preserve"> HYPERLINK  "https://localhost:7032/Accountant/SearchDeliveries" </w:instrText>
            </w:r>
            <w:r>
              <w:fldChar w:fldCharType="separate"/>
            </w:r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See</w:t>
            </w:r>
            <w:proofErr w:type="spellEnd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all</w:t>
            </w:r>
            <w:proofErr w:type="spellEnd"/>
            <w:r>
              <w:fldChar w:fldCharType="end"/>
            </w:r>
            <w:r>
              <w:rPr>
                <w:rFonts w:eastAsia="Times New Roman"/>
                <w:kern w:val="0"/>
                <w:sz w:val="24"/>
                <w:szCs w:val="24"/>
              </w:rPr>
              <w:t>“ до „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Last booked 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Offers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C1B10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Съществуват оферти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6DEFF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„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“ от менюто. 2.Натиснете бутон „</w:t>
            </w:r>
            <w:proofErr w:type="spellStart"/>
            <w:r>
              <w:fldChar w:fldCharType="begin"/>
            </w:r>
            <w:r>
              <w:instrText xml:space="preserve"> HYPERLINK  "https://localhost:7032/Accountant/SearchDeliveries" </w:instrText>
            </w:r>
            <w:r>
              <w:fldChar w:fldCharType="separate"/>
            </w:r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See</w:t>
            </w:r>
            <w:proofErr w:type="spellEnd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all</w:t>
            </w:r>
            <w:proofErr w:type="spellEnd"/>
            <w:r>
              <w:fldChar w:fldCharType="end"/>
            </w:r>
            <w:r>
              <w:rPr>
                <w:rFonts w:eastAsia="Times New Roman"/>
                <w:kern w:val="0"/>
                <w:sz w:val="24"/>
                <w:szCs w:val="24"/>
              </w:rPr>
              <w:t>“ до „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Last booked 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Offers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5C098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 всички оферти с възможност за филтрация</w:t>
            </w:r>
          </w:p>
        </w:tc>
      </w:tr>
      <w:tr w:rsidR="002636E8" w14:paraId="6A884C3C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0BBE6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5675B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Отваряне на всички доставки и филтрация от бутон „</w:t>
            </w:r>
            <w:proofErr w:type="spellStart"/>
            <w:r>
              <w:fldChar w:fldCharType="begin"/>
            </w:r>
            <w:r>
              <w:instrText xml:space="preserve"> HYPERLINK  "https://localhost:7032/Accountant/SearchDeliveries" </w:instrText>
            </w:r>
            <w:r>
              <w:fldChar w:fldCharType="separate"/>
            </w:r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See</w:t>
            </w:r>
            <w:proofErr w:type="spellEnd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all</w:t>
            </w:r>
            <w:proofErr w:type="spellEnd"/>
            <w:r>
              <w:fldChar w:fldCharType="end"/>
            </w:r>
            <w:r>
              <w:rPr>
                <w:rFonts w:eastAsia="Times New Roman"/>
                <w:kern w:val="0"/>
                <w:sz w:val="24"/>
                <w:szCs w:val="24"/>
              </w:rPr>
              <w:t>“ до 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Track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AF130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Съществуват доставки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3A430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„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“ от менюто. 2.Натиснете бутон „</w:t>
            </w:r>
            <w:proofErr w:type="spellStart"/>
            <w:r>
              <w:fldChar w:fldCharType="begin"/>
            </w:r>
            <w:r>
              <w:instrText xml:space="preserve"> HYPERLINK  "https://localhost:7032/Accountant/SearchDeliveries" </w:instrText>
            </w:r>
            <w:r>
              <w:fldChar w:fldCharType="separate"/>
            </w:r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See</w:t>
            </w:r>
            <w:proofErr w:type="spellEnd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all</w:t>
            </w:r>
            <w:proofErr w:type="spellEnd"/>
            <w:r>
              <w:fldChar w:fldCharType="end"/>
            </w:r>
            <w:r>
              <w:rPr>
                <w:rFonts w:eastAsia="Times New Roman"/>
                <w:kern w:val="0"/>
                <w:sz w:val="24"/>
                <w:szCs w:val="24"/>
              </w:rPr>
              <w:t>“ до 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Track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EB8E6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 всички доставки с възможност за филтрация</w:t>
            </w:r>
          </w:p>
        </w:tc>
      </w:tr>
      <w:tr w:rsidR="002636E8" w14:paraId="42EB2AEE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17D3B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DF556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Изглед с клиенти, които са новорегистрирани в системата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9A0DC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Съществуват новорегистрирани компании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CEFBD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“New registrations”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“Clients”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5FB01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 малко информация за новорегистрираните клиенти</w:t>
            </w:r>
          </w:p>
        </w:tc>
      </w:tr>
      <w:tr w:rsidR="002636E8" w14:paraId="598FDB42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AD6EF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8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46CEF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Натискане на бутон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“SEE”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3EC0E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Съществуват новорегистрирани компании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3D01E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“New registrations”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“Clients”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3.Кликнете на бутон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“SEE”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3F2A1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 цялата информация за новорегистрираните клиенти</w:t>
            </w:r>
          </w:p>
        </w:tc>
      </w:tr>
      <w:tr w:rsidR="002636E8" w14:paraId="3739C1C3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B6BD5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9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4CA0F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Натискане на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бутон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“APROVE”</w:t>
            </w:r>
            <w:r>
              <w:rPr>
                <w:rFonts w:eastAsia="Times New Roman"/>
                <w:kern w:val="0"/>
                <w:sz w:val="24"/>
                <w:szCs w:val="24"/>
              </w:rPr>
              <w:t>-потвърждава нов клиент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868B6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Съществуват новорегистрирани компании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5B7A1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“New registrations”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“Clients”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3.Кликнете на бутон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“SEE”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4.Кликнете на бутон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“APROVE”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26717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Регистрира се официално новия клиент в системата и може да се види информация за него </w:t>
            </w:r>
          </w:p>
        </w:tc>
      </w:tr>
      <w:tr w:rsidR="002636E8" w14:paraId="44B661E8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B189A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B9FB7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Натискане на бутон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“REJECT”</w:t>
            </w:r>
            <w:r>
              <w:rPr>
                <w:rFonts w:eastAsia="Times New Roman"/>
                <w:kern w:val="0"/>
                <w:sz w:val="24"/>
                <w:szCs w:val="24"/>
              </w:rPr>
              <w:t>-премахва нов клиент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B0C2B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Съществуват новорегистрирани компании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E9B8C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“New registrations”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“Clients”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 xml:space="preserve">3.Кликнете на бутон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“SEE”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4.Кликнете на бутон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“REJECT”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22019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Премахва новия клиент в системата</w:t>
            </w:r>
          </w:p>
        </w:tc>
      </w:tr>
      <w:tr w:rsidR="002636E8" w14:paraId="209D71AC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6E0D1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1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B7C1C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Статистика за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>клиентите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4EAE7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Налични клиенти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48A9D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“Statistics”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“Clients”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69C0D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Показват се статистики и обобщени данни за топ 10 клиенти по доставки и по суми</w:t>
            </w:r>
          </w:p>
        </w:tc>
      </w:tr>
      <w:tr w:rsidR="002636E8" w14:paraId="74869FF7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E89E2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12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C77FF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Търсене на клиент по регистрационен номер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443C1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Да имаме регистрационен номер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номер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на съществуващ клиент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84651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“Search”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“Clients”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>3. Въведете валиден регистрационен  номер и натиснете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Search</w:t>
            </w:r>
            <w:r>
              <w:rPr>
                <w:rFonts w:eastAsia="Times New Roman"/>
                <w:kern w:val="0"/>
                <w:sz w:val="24"/>
                <w:szCs w:val="24"/>
              </w:rPr>
              <w:t>".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E4700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Системата връща клиента с въведения регистрационен  номер.</w:t>
            </w:r>
          </w:p>
        </w:tc>
      </w:tr>
      <w:tr w:rsidR="002636E8" w14:paraId="228998AB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3C62E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1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6D1DD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Визуализиране на клиенти и филтрация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DEE90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Съществуващи клиенти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5FE13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“Clients register”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“Clients”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.3.Филтрирайте по Ваш избор(по  регистрационен номер, имейл, ключова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дума,телефон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, активен да/не)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11118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Появяват се клиенти под формата на таблица, според направената филтрация</w:t>
            </w:r>
          </w:p>
        </w:tc>
      </w:tr>
      <w:tr w:rsidR="002636E8" w14:paraId="7ABDBF26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28E86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1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25936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Зареждане на допълнителни данни на клиент 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53EBE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Съществуващи клиенти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4B57E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“Clients register”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“Clients”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.3.Филтрирайте по Ваш избор(по  регистрационен номер, имейл, ключова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дума,телефон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, активен да/не) 4.Кликнете върху избран клиент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3A500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Появават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се изглед с подробни детайли за клиента </w:t>
            </w:r>
          </w:p>
        </w:tc>
      </w:tr>
      <w:tr w:rsidR="002636E8" w14:paraId="2AD94FDA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AFFF3" w14:textId="4907CD50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1</w:t>
            </w:r>
            <w:r w:rsidR="00053066"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A03E4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Детайли за клиент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409E9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</w:t>
            </w:r>
          </w:p>
          <w:p w14:paraId="72CCFF71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клиент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07D0D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“Search”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“Clients”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>3. Въведете валиден регистрационен  номер и натиснете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Search</w:t>
            </w:r>
            <w:r>
              <w:rPr>
                <w:rFonts w:eastAsia="Times New Roman"/>
                <w:kern w:val="0"/>
                <w:sz w:val="24"/>
                <w:szCs w:val="24"/>
              </w:rPr>
              <w:t>".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A1DE3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Системата връща детайли по доставката(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INFO(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генерални детайли),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DELIVERIES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(статистики за доставки и всички доставки на клиента),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STATISTICS(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подробни статистики за клиента, таблици като тип дестинации на доставките, доставки през последната година, средна и максимална сума за доставка, успех на доставките и средно </w:t>
            </w: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 xml:space="preserve">закъснение на доставка, натрупани пари от тях, подбрани 5 доставки и съотношението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межу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предложената от клиента цена и финалната, съотношение на ако заявката се превърне в оферта)) </w:t>
            </w:r>
          </w:p>
        </w:tc>
      </w:tr>
      <w:tr w:rsidR="002636E8" w14:paraId="56248E84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9357C" w14:textId="60274BE7" w:rsidR="002636E8" w:rsidRPr="00053066" w:rsidRDefault="00000000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TC-0</w:t>
            </w:r>
            <w:r w:rsidR="00053066">
              <w:rPr>
                <w:rFonts w:eastAsia="Times New Roman"/>
                <w:kern w:val="0"/>
                <w:sz w:val="24"/>
                <w:szCs w:val="24"/>
                <w:lang w:val="en-US"/>
              </w:rPr>
              <w:t>16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5C757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Търсене на доставка по референтен номер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D20A8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Да имаме референтен номер на съществуваща доставка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AB4E1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“Search”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“Deliveries”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>3. Въведете валиден референтен номер и натиснете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Search</w:t>
            </w:r>
            <w:r>
              <w:rPr>
                <w:rFonts w:eastAsia="Times New Roman"/>
                <w:kern w:val="0"/>
                <w:sz w:val="24"/>
                <w:szCs w:val="24"/>
              </w:rPr>
              <w:t>".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A1280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Системата връща доставката с въведения референтен номер.</w:t>
            </w:r>
          </w:p>
        </w:tc>
      </w:tr>
      <w:tr w:rsidR="002636E8" w14:paraId="225CBAF1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C4BDF" w14:textId="236350BE" w:rsidR="002636E8" w:rsidRPr="00053066" w:rsidRDefault="00000000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 w:rsidR="00053066">
              <w:rPr>
                <w:rFonts w:eastAsia="Times New Roman"/>
                <w:kern w:val="0"/>
                <w:sz w:val="24"/>
                <w:szCs w:val="24"/>
                <w:lang w:val="en-US"/>
              </w:rPr>
              <w:t>17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795C2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Проверка на събития в календара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914F6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Съществуват събития, свързани със компанията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5E0E7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„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“ от менюто. 2.Разгледайте диаграма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Calendar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1FF52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 календар, където може да се виждат събитията и при клик се показва събитието за всяка една дата</w:t>
            </w:r>
          </w:p>
        </w:tc>
      </w:tr>
      <w:tr w:rsidR="002636E8" w14:paraId="28CAC79C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C7455" w14:textId="626FE31C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1</w:t>
            </w:r>
            <w:r w:rsidR="00053066"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7D756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Детайли за доставка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D051D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</w:t>
            </w:r>
          </w:p>
          <w:p w14:paraId="349A0194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доставка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B4EA7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“Search”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“Deliveries”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>3. Въведете валиден референтен номер и натиснете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Search</w:t>
            </w:r>
            <w:r>
              <w:rPr>
                <w:rFonts w:eastAsia="Times New Roman"/>
                <w:kern w:val="0"/>
                <w:sz w:val="24"/>
                <w:szCs w:val="24"/>
              </w:rPr>
              <w:t>".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525DF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Системата връща детайли по доставката(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INFO(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генерални детайли),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ADDRESSES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(инфо за адресите и зареждане на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гугъл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мапс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карти),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V</w:t>
            </w:r>
            <w:r>
              <w:rPr>
                <w:rFonts w:eastAsia="Times New Roman"/>
                <w:kern w:val="0"/>
                <w:sz w:val="24"/>
                <w:szCs w:val="24"/>
              </w:rPr>
              <w:t>EHICLE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/DRIVER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(инфо за тир, шофьор), STATUS((инфо за статус на доставката и подробна информация за движението),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METRICS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(детайли за метриките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ан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доставката)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, INVOICES</w:t>
            </w:r>
            <w:r>
              <w:rPr>
                <w:rFonts w:eastAsia="Times New Roman"/>
                <w:kern w:val="0"/>
                <w:sz w:val="24"/>
                <w:szCs w:val="24"/>
              </w:rPr>
              <w:t>(детайли за фактура, ако съществува така)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CASH REGISTERS(детайли за сметки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CO2EMISSION</w:t>
            </w:r>
            <w:r>
              <w:rPr>
                <w:rFonts w:eastAsia="Times New Roman"/>
                <w:kern w:val="0"/>
                <w:sz w:val="24"/>
                <w:szCs w:val="24"/>
              </w:rPr>
              <w:t>(таблица за емисиите за конкретна доставка и спрямо всички))</w:t>
            </w:r>
          </w:p>
        </w:tc>
      </w:tr>
      <w:tr w:rsidR="002636E8" w14:paraId="7FD7CF23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87F39" w14:textId="6DAC73D2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1</w:t>
            </w:r>
            <w:r w:rsidR="00053066"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54F21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Виждане на файл за фактура в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Google drive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958EA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Да съществува доставка, която е </w:t>
            </w: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приключила и има фактура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4DE21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 xml:space="preserve">1. Отворете детайлите на конкретна доставка. 2. </w:t>
            </w: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Отидете раздел INVOICE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. 3</w:t>
            </w:r>
            <w:r>
              <w:rPr>
                <w:rFonts w:eastAsia="Times New Roman"/>
                <w:kern w:val="0"/>
                <w:sz w:val="24"/>
                <w:szCs w:val="24"/>
              </w:rPr>
              <w:t>. Изберете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SEE”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A58A6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 xml:space="preserve">Зарежда се файла в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Google drive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</w:t>
            </w:r>
          </w:p>
        </w:tc>
      </w:tr>
      <w:tr w:rsidR="002636E8" w14:paraId="19A656D1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27538" w14:textId="7F665E25" w:rsidR="002636E8" w:rsidRPr="00053066" w:rsidRDefault="00000000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 w:rsidR="00053066">
              <w:rPr>
                <w:rFonts w:eastAsia="Times New Roman"/>
                <w:kern w:val="0"/>
                <w:sz w:val="24"/>
                <w:szCs w:val="24"/>
                <w:lang w:val="en-US"/>
              </w:rPr>
              <w:t>20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7906D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Виждане на файл за касов бон в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Google drive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C9072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 доставка, която е приключила и има допълнително зададени касови бележки(допълнителни разходи)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E4001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детайлите на конкретна доставка. 2. Отидете в раздел CASH REGISTERS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. 3</w:t>
            </w:r>
            <w:r>
              <w:rPr>
                <w:rFonts w:eastAsia="Times New Roman"/>
                <w:kern w:val="0"/>
                <w:sz w:val="24"/>
                <w:szCs w:val="24"/>
              </w:rPr>
              <w:t>. Изберете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SEE”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A30FF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Зарежда се файла в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Google drive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</w:t>
            </w:r>
          </w:p>
        </w:tc>
      </w:tr>
      <w:tr w:rsidR="002636E8" w14:paraId="1BC95E49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D61E6" w14:textId="39D651EB" w:rsidR="002636E8" w:rsidRPr="00053066" w:rsidRDefault="00000000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 w:rsidR="00053066">
              <w:rPr>
                <w:rFonts w:eastAsia="Times New Roman"/>
                <w:kern w:val="0"/>
                <w:sz w:val="24"/>
                <w:szCs w:val="24"/>
                <w:lang w:val="en-US"/>
              </w:rPr>
              <w:t>21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18375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Виждане на клиент при натискане на „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See client”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CDD3E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 клиент с такава доставка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08723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Отворете детайлите на конкретна доставка. 2. Отидете в раздел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INFO. 3</w:t>
            </w:r>
            <w:r>
              <w:rPr>
                <w:rFonts w:eastAsia="Times New Roman"/>
                <w:kern w:val="0"/>
                <w:sz w:val="24"/>
                <w:szCs w:val="24"/>
              </w:rPr>
              <w:t>. Изберете „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See client”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D2DF7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Зареждат се пълни детайли за клиентите</w:t>
            </w:r>
          </w:p>
        </w:tc>
      </w:tr>
      <w:tr w:rsidR="002636E8" w14:paraId="2A061146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2CC3F" w14:textId="2E9CC0E1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 w:rsidR="00053066">
              <w:rPr>
                <w:rFonts w:eastAsia="Times New Roman"/>
                <w:kern w:val="0"/>
                <w:sz w:val="24"/>
                <w:szCs w:val="24"/>
                <w:lang w:val="en-US"/>
              </w:rPr>
              <w:t>2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2496F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Статистика за доставките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7D1CF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Налични доставки.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8CBAA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“Statistics”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“Deliveries”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A0DF3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Показват се статистики и обобщени данни за видовете дестинации, успех на доставките(дали е навреме и средно забавяне, доставки през последната година, топ 5 най-популярни дестинации и рейтинг на доставките по звезди</w:t>
            </w:r>
          </w:p>
        </w:tc>
      </w:tr>
      <w:tr w:rsidR="002636E8" w14:paraId="617509B9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176C8" w14:textId="751C06D1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 w:rsidR="00053066">
              <w:rPr>
                <w:rFonts w:eastAsia="Times New Roman"/>
                <w:kern w:val="0"/>
                <w:sz w:val="24"/>
                <w:szCs w:val="24"/>
                <w:lang w:val="en-US"/>
              </w:rPr>
              <w:t>2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6B405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Визуализиране на доставки и филтрация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4E3BB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Съществуващи доставки.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15473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“Deliveries register”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“Deliveries”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.3.Филтрирайте по Ваш избор(по  референтен номер на доставка, дата, ключова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дума,адреси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, сума, доставена да/не, платена да/не)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19F9C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Появяват се доставки под формата на таблица, според направената филтрация</w:t>
            </w:r>
          </w:p>
        </w:tc>
      </w:tr>
      <w:tr w:rsidR="002636E8" w14:paraId="357F9337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2E72E" w14:textId="2B368A34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 w:rsidR="00053066">
              <w:rPr>
                <w:rFonts w:eastAsia="Times New Roman"/>
                <w:kern w:val="0"/>
                <w:sz w:val="24"/>
                <w:szCs w:val="24"/>
                <w:lang w:val="en-US"/>
              </w:rPr>
              <w:t>2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BBBE9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Зареждане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надопълнителни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данни на доставка и в последствие детайли за доставката 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49835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Съществуващи доставки.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01CCB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“Deliveries register”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“Deliveries”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.3. Филтрирайте по Ваш избор(по  референтен номер на доставка, дата, ключова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дума,адреси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, сума, доставена да/не, платена да/не) 4.З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a</w:t>
            </w:r>
            <w:r>
              <w:rPr>
                <w:rFonts w:eastAsia="Times New Roman"/>
                <w:kern w:val="0"/>
                <w:sz w:val="24"/>
                <w:szCs w:val="24"/>
              </w:rPr>
              <w:t>дръжте с мишката върху избрана доставка. 5.Кликнете върху нея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D7509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Появават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се допълнителни данни оцветени в зелено, а после сме пренасочени към подробни детайли за доставката</w:t>
            </w:r>
          </w:p>
        </w:tc>
      </w:tr>
      <w:tr w:rsidR="002636E8" w14:paraId="6E77E578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F809D" w14:textId="77777777" w:rsidR="002636E8" w:rsidRDefault="002636E8">
            <w:pPr>
              <w:spacing w:after="0" w:line="240" w:lineRule="auto"/>
              <w:jc w:val="right"/>
              <w:rPr>
                <w:rFonts w:eastAsia="Times New Roman"/>
                <w:i/>
                <w:iCs/>
                <w:kern w:val="0"/>
                <w:sz w:val="24"/>
                <w:szCs w:val="24"/>
              </w:rPr>
            </w:pP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60CDB" w14:textId="77777777" w:rsidR="002636E8" w:rsidRDefault="002636E8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81748" w14:textId="77777777" w:rsidR="002636E8" w:rsidRDefault="002636E8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20A63" w14:textId="77777777" w:rsidR="002636E8" w:rsidRDefault="002636E8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53AA6" w14:textId="77777777" w:rsidR="002636E8" w:rsidRDefault="002636E8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</w:p>
        </w:tc>
      </w:tr>
      <w:tr w:rsidR="002636E8" w14:paraId="3145CFB6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B2468" w14:textId="5C6A7064" w:rsidR="002636E8" w:rsidRPr="00053066" w:rsidRDefault="00000000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TC-0</w:t>
            </w:r>
            <w:r w:rsidR="00053066"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06E58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Статистика за фактурите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5E12A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Налични фактури за доставки.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BCEC4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“Statistics”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“Invoices”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80C1F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Показват се обобщени данни за фактурите с различен статус, топ 10 клиенти с най-много дължими суми, топ 10 клиенти с най-големи суми,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неплатеи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навреме за всички времена</w:t>
            </w:r>
          </w:p>
        </w:tc>
      </w:tr>
      <w:tr w:rsidR="002636E8" w14:paraId="35DA764F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E59C6" w14:textId="4F1FD91D" w:rsidR="002636E8" w:rsidRPr="00053066" w:rsidRDefault="00000000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 w:rsidR="00053066"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26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6E6E9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Визуализиране на фактури и филтрация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5344A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Съществуващи фактури за доставки.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3C4D6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“Invoices Register”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“Invoices”</w:t>
            </w:r>
            <w:r>
              <w:rPr>
                <w:rFonts w:eastAsia="Times New Roman"/>
                <w:kern w:val="0"/>
                <w:sz w:val="24"/>
                <w:szCs w:val="24"/>
              </w:rPr>
              <w:t>.3. Филтрирайте по Ваш избор(по  референтен номер на доставка, клиент, дата, ключова дума, платена да/не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kern w:val="0"/>
                <w:sz w:val="24"/>
                <w:szCs w:val="24"/>
              </w:rPr>
              <w:t>сума) фактурите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32A4C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Появяват се фактури под формата на таблица, според направената филтрация</w:t>
            </w:r>
          </w:p>
        </w:tc>
      </w:tr>
      <w:tr w:rsidR="002636E8" w14:paraId="28953781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9803B" w14:textId="5751958A" w:rsidR="002636E8" w:rsidRPr="00053066" w:rsidRDefault="00000000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 w:rsidR="00053066"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27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90E82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Виждане на файл за фактура в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Google drive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E581B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 доставка, която е приключила и има фактура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6FD91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Филтрирайте по Ваш избор(по  референтен номер на доставка, клиент, дата, ключова дума, платена да/не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kern w:val="0"/>
                <w:sz w:val="24"/>
                <w:szCs w:val="24"/>
              </w:rPr>
              <w:t>сума) фактурите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>2. Изберете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SEE”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на конкретната фактура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A83F6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Зарежда се файла в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Google drive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</w:t>
            </w:r>
          </w:p>
        </w:tc>
      </w:tr>
      <w:tr w:rsidR="002636E8" w14:paraId="5D0397F0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F201C" w14:textId="66DD9A17" w:rsidR="002636E8" w:rsidRPr="00053066" w:rsidRDefault="00000000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</w:rPr>
              <w:t>2</w:t>
            </w:r>
            <w:r w:rsidR="00053066"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FCC1E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Зареждане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надопълнителни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детайли за доставката при натискане на ред от филтрираните фактури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67962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 доставка, която е приключила и има фактура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B8050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Филтрирайте по Ваш избор(по  референтен номер на доставка, клиент, дата, ключова дума, платена да/не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kern w:val="0"/>
                <w:sz w:val="24"/>
                <w:szCs w:val="24"/>
              </w:rPr>
              <w:t>сума) фактурите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>2. Кликнете върху избрана от вас фактура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6637D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Зареждат се детайли по доставката </w:t>
            </w:r>
          </w:p>
        </w:tc>
      </w:tr>
      <w:tr w:rsidR="002636E8" w14:paraId="500975A5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8B0D2" w14:textId="23D4A95A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2</w:t>
            </w:r>
            <w:r w:rsidR="00053066"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451F1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Визуализиране на заявки и филтрация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84285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Съществуващи заявки за доставки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CDC75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“Requests register”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“Requests”</w:t>
            </w:r>
            <w:r>
              <w:rPr>
                <w:rFonts w:eastAsia="Times New Roman"/>
                <w:kern w:val="0"/>
                <w:sz w:val="24"/>
                <w:szCs w:val="24"/>
              </w:rPr>
              <w:t>.3.Филтрирайте по Ваш избор(дата,  ключова дума, одобрена да/не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kern w:val="0"/>
                <w:sz w:val="24"/>
                <w:szCs w:val="24"/>
              </w:rPr>
              <w:t>сума, тегло, адреси)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23CF6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Появяват се заявки под формата на таблица, според направената филтрация</w:t>
            </w:r>
          </w:p>
        </w:tc>
      </w:tr>
      <w:tr w:rsidR="002636E8" w14:paraId="18390C78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31156" w14:textId="22EB9A74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 w:rsidR="00053066"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30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CD447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Зареждане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надопълнителни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данни на заявката и в последствие </w:t>
            </w: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 xml:space="preserve">детайли за заявката 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87EF0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Съществуващи заявки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A7A2F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“Requests register”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“Requests”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.3. Филтрирайте по Ваш избор(дата,  ключова </w:t>
            </w: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дума, одобрена да/не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kern w:val="0"/>
                <w:sz w:val="24"/>
                <w:szCs w:val="24"/>
              </w:rPr>
              <w:t>сума, тегло, адреси)4.З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a</w:t>
            </w:r>
            <w:r>
              <w:rPr>
                <w:rFonts w:eastAsia="Times New Roman"/>
                <w:kern w:val="0"/>
                <w:sz w:val="24"/>
                <w:szCs w:val="24"/>
              </w:rPr>
              <w:t>дръжте с мишката върху избрана заявка. 5.Кликнете върху нея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E0B01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Появават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се допълнителни данни за заявката, оцветени в зелено, а после сме пренасочени към </w:t>
            </w: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подробни детайли за заявката</w:t>
            </w:r>
          </w:p>
        </w:tc>
      </w:tr>
      <w:tr w:rsidR="002636E8" w14:paraId="781B0FA9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008AC" w14:textId="4728130E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TC-0</w:t>
            </w:r>
            <w:r w:rsidR="00053066"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31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9875A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Статистика за заявките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A4B81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Налични заявки за доставки.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F7C76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“Statistics”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“Requests”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6AA95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Показват се статистики и обобщени данни за заявки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ратио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на одобрени/неодобрени доставки, средно време за отговор на заявката, заявки, направени този месец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kern w:val="0"/>
                <w:sz w:val="24"/>
                <w:szCs w:val="24"/>
              </w:rPr>
              <w:t>Топ 10 клиенти с най-много заявки</w:t>
            </w:r>
          </w:p>
        </w:tc>
      </w:tr>
      <w:tr w:rsidR="002636E8" w14:paraId="7B30502A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4B810" w14:textId="222ADD76" w:rsidR="002636E8" w:rsidRPr="00053066" w:rsidRDefault="00000000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 w:rsidR="00053066">
              <w:rPr>
                <w:rFonts w:eastAsia="Times New Roman"/>
                <w:kern w:val="0"/>
                <w:sz w:val="24"/>
                <w:szCs w:val="24"/>
                <w:lang w:val="en-US"/>
              </w:rPr>
              <w:t>32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6066C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Търсене на заявка по референтен номер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11116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имаме референтен номер на съществуваща заявка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94725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“Search”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“Requests”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>3. Въведете валиден референтен номер и натиснете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Search</w:t>
            </w:r>
            <w:r>
              <w:rPr>
                <w:rFonts w:eastAsia="Times New Roman"/>
                <w:kern w:val="0"/>
                <w:sz w:val="24"/>
                <w:szCs w:val="24"/>
              </w:rPr>
              <w:t>".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B1B3B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Системата връща заявката с въведения референтен номер.</w:t>
            </w:r>
          </w:p>
        </w:tc>
      </w:tr>
      <w:tr w:rsidR="002636E8" w14:paraId="5E1C8BEB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06222" w14:textId="1CD11E6C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 w:rsidR="00053066"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33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16407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Визуализиране на оферти и филтрация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74ACA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Съществуващи оферти за заявки за доставка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D16F3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“Offers register”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“Offers”</w:t>
            </w:r>
            <w:r>
              <w:rPr>
                <w:rFonts w:eastAsia="Times New Roman"/>
                <w:kern w:val="0"/>
                <w:sz w:val="24"/>
                <w:szCs w:val="24"/>
              </w:rPr>
              <w:t>.3.Филтрирайте по Ваш избор(дата,  ключова дума, одобрена да/не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kern w:val="0"/>
                <w:sz w:val="24"/>
                <w:szCs w:val="24"/>
              </w:rPr>
              <w:t>сума, тегло, адреси)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653DF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Появяват се оферти под формата на таблица, според направената филтрация</w:t>
            </w:r>
          </w:p>
        </w:tc>
      </w:tr>
      <w:tr w:rsidR="002636E8" w14:paraId="4394358C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0A498" w14:textId="5D448401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 w:rsidR="00053066"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34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7161D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Зареждане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надопълнителни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данни на офертата и в последствие детайли за доставката 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82788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Съществуващи оферти за заявки за доставка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173CE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“Offers register”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“Offers”</w:t>
            </w:r>
            <w:r>
              <w:rPr>
                <w:rFonts w:eastAsia="Times New Roman"/>
                <w:kern w:val="0"/>
                <w:sz w:val="24"/>
                <w:szCs w:val="24"/>
              </w:rPr>
              <w:t>.3. Филтрирайте по Ваш избор(дата,  ключова дума, одобрена да/не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kern w:val="0"/>
                <w:sz w:val="24"/>
                <w:szCs w:val="24"/>
              </w:rPr>
              <w:t>сума, тегло, адреси)4.З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a</w:t>
            </w:r>
            <w:r>
              <w:rPr>
                <w:rFonts w:eastAsia="Times New Roman"/>
                <w:kern w:val="0"/>
                <w:sz w:val="24"/>
                <w:szCs w:val="24"/>
              </w:rPr>
              <w:t>дръжте с мишката върху избрана заявка. 5.Кликнете върху нея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49927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Появават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се допълнителни данни за заявката, оцветени в зелено, а после сме пренасочени към подробни детайли за офертата</w:t>
            </w:r>
          </w:p>
        </w:tc>
      </w:tr>
      <w:tr w:rsidR="002636E8" w14:paraId="3526B387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72788" w14:textId="28C73D06" w:rsidR="002636E8" w:rsidRPr="00053066" w:rsidRDefault="00000000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TC-</w:t>
            </w:r>
            <w:r w:rsidR="00053066">
              <w:rPr>
                <w:rFonts w:eastAsia="Times New Roman"/>
                <w:kern w:val="0"/>
                <w:sz w:val="24"/>
                <w:szCs w:val="24"/>
                <w:lang w:val="en-US"/>
              </w:rPr>
              <w:t>035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466EC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Търсене на оферта по референтен номер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D2F66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Да имаме референтен номер на съществуваща оферта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0105A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“Search”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“Offers”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3.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Въведете валиден референтен номер и натиснете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Search</w:t>
            </w:r>
            <w:r>
              <w:rPr>
                <w:rFonts w:eastAsia="Times New Roman"/>
                <w:kern w:val="0"/>
                <w:sz w:val="24"/>
                <w:szCs w:val="24"/>
              </w:rPr>
              <w:t>".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044A8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Системата връща офертата с въведения референтен номер.</w:t>
            </w:r>
          </w:p>
        </w:tc>
      </w:tr>
      <w:tr w:rsidR="002636E8" w14:paraId="0059E8E4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21B5C" w14:textId="14F40FB4" w:rsidR="002636E8" w:rsidRPr="00053066" w:rsidRDefault="00000000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TC-</w:t>
            </w:r>
            <w:r w:rsidR="00053066">
              <w:rPr>
                <w:rFonts w:eastAsia="Times New Roman"/>
                <w:kern w:val="0"/>
                <w:sz w:val="24"/>
                <w:szCs w:val="24"/>
                <w:lang w:val="en-US"/>
              </w:rPr>
              <w:t>036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05FAE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Статистика за офертите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36615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Налични оферти за заявки.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02598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“Statistics”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“Offers”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F1C9F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Показват се статистики и обобщени данни за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рейта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на приемане на офертите,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ратио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на последните 5 доставки в зависимост от предложената от клиента цена и финалната, съотношение на тип на каргото за офертите</w:t>
            </w:r>
          </w:p>
        </w:tc>
      </w:tr>
      <w:tr w:rsidR="002636E8" w14:paraId="35D47EA3" w14:textId="77777777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82050" w14:textId="338CB9E3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3</w:t>
            </w:r>
            <w:r w:rsidR="00053066"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C5A5B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Детайли за оферта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32D3B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</w:t>
            </w:r>
          </w:p>
          <w:p w14:paraId="4E1B0A1F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офертата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0315B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“Search”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“Offers”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3.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Въведете валиден референтен номер и натиснете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Search</w:t>
            </w:r>
            <w:r>
              <w:rPr>
                <w:rFonts w:eastAsia="Times New Roman"/>
                <w:kern w:val="0"/>
                <w:sz w:val="24"/>
                <w:szCs w:val="24"/>
              </w:rPr>
              <w:t>".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2780E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Системата връща детайли по офертата(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Details(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генерални детайли),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Metrics</w:t>
            </w:r>
            <w:r>
              <w:rPr>
                <w:rFonts w:eastAsia="Times New Roman"/>
                <w:kern w:val="0"/>
                <w:sz w:val="24"/>
                <w:szCs w:val="24"/>
              </w:rPr>
              <w:t>(детайли за метриките на доставката)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, Request</w:t>
            </w:r>
            <w:r>
              <w:rPr>
                <w:rFonts w:eastAsia="Times New Roman"/>
                <w:kern w:val="0"/>
                <w:sz w:val="24"/>
                <w:szCs w:val="24"/>
              </w:rPr>
              <w:t>(детайли за заявката)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, CO2EMISSION</w:t>
            </w:r>
            <w:r>
              <w:rPr>
                <w:rFonts w:eastAsia="Times New Roman"/>
                <w:kern w:val="0"/>
                <w:sz w:val="24"/>
                <w:szCs w:val="24"/>
              </w:rPr>
              <w:t>(инфо за офертата))</w:t>
            </w:r>
          </w:p>
        </w:tc>
      </w:tr>
      <w:tr w:rsidR="002636E8" w14:paraId="4E4DEFEE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B0CFB" w14:textId="53763C68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3</w:t>
            </w:r>
            <w:r w:rsidR="00053066"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DC3E4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Препращане към детайли за заявката при натискане на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“See request”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0B8F9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 заявка към офертата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51CAB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“Search”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“Offers”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3.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Въведете валиден референтен номер и натиснете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Search</w:t>
            </w:r>
            <w:r>
              <w:rPr>
                <w:rFonts w:eastAsia="Times New Roman"/>
                <w:kern w:val="0"/>
                <w:sz w:val="24"/>
                <w:szCs w:val="24"/>
              </w:rPr>
              <w:t>".5.Натиснете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“See request”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9C1D6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Системата връща детайли по заявката</w:t>
            </w:r>
          </w:p>
        </w:tc>
      </w:tr>
      <w:tr w:rsidR="002636E8" w14:paraId="2F0B4244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A585B" w14:textId="6A2DA7FD" w:rsidR="002636E8" w:rsidRPr="00053066" w:rsidRDefault="00000000">
            <w:pPr>
              <w:spacing w:after="0" w:line="240" w:lineRule="auto"/>
              <w:jc w:val="right"/>
              <w:rPr>
                <w:lang w:val="en-US"/>
              </w:rPr>
            </w:pPr>
            <w:bookmarkStart w:id="1" w:name="_Hlk184725530"/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 w:rsidR="00053066">
              <w:rPr>
                <w:rFonts w:eastAsia="Times New Roman"/>
                <w:kern w:val="0"/>
                <w:sz w:val="24"/>
                <w:szCs w:val="24"/>
                <w:lang w:val="en-US"/>
              </w:rPr>
              <w:t>39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C4BD7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Визуализиране на шофьори и филтрация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63419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Съществуващи шофьори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97761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“Drivers register”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“Drivers”</w:t>
            </w:r>
            <w:r>
              <w:rPr>
                <w:rFonts w:eastAsia="Times New Roman"/>
                <w:kern w:val="0"/>
                <w:sz w:val="24"/>
                <w:szCs w:val="24"/>
              </w:rPr>
              <w:t>.3.Филтрирайте по Ваш избор(има, заплата, номер на книжка, свободен да/не)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584FA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Появяват се шофьори под формата на таблица, според направената филтрация</w:t>
            </w:r>
          </w:p>
        </w:tc>
      </w:tr>
      <w:bookmarkEnd w:id="1"/>
      <w:tr w:rsidR="002636E8" w14:paraId="338D4429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9F435" w14:textId="0C2EC844" w:rsidR="002636E8" w:rsidRPr="00053066" w:rsidRDefault="00000000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 w:rsidR="00053066">
              <w:rPr>
                <w:rFonts w:eastAsia="Times New Roman"/>
                <w:kern w:val="0"/>
                <w:sz w:val="24"/>
                <w:szCs w:val="24"/>
                <w:lang w:val="en-US"/>
              </w:rPr>
              <w:t>40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A765C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Зареждане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надопълнителни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детайли за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шофьорпри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натискане на ред от филтрираните шофьори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B90D8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Съществуващи шофьори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09E1C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1. .Филтрирайте по Ваш избор(има, заплата, номер на книжка, свободен да/не)2. Кликнете върху избран от вас шофьор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E8ABD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Зареждат се детайли по шофьора</w:t>
            </w:r>
          </w:p>
        </w:tc>
      </w:tr>
      <w:tr w:rsidR="002636E8" w14:paraId="73B81D6D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CA805" w14:textId="1B8F59EF" w:rsidR="002636E8" w:rsidRPr="00053066" w:rsidRDefault="00000000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 w:rsidR="00053066">
              <w:rPr>
                <w:rFonts w:eastAsia="Times New Roman"/>
                <w:kern w:val="0"/>
                <w:sz w:val="24"/>
                <w:szCs w:val="24"/>
                <w:lang w:val="en-US"/>
              </w:rPr>
              <w:t>41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69A76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Търсене на шофьор по номер на книжката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0881F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имаме номер на книжката номер на съществуващ шофьор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2CC48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“Search”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“Drivers”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3.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Въведете валиден номер на книжка и натиснете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Search</w:t>
            </w:r>
            <w:r>
              <w:rPr>
                <w:rFonts w:eastAsia="Times New Roman"/>
                <w:kern w:val="0"/>
                <w:sz w:val="24"/>
                <w:szCs w:val="24"/>
              </w:rPr>
              <w:t>".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3906B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Системата връща шофьорите с въведения референтен номер.</w:t>
            </w:r>
          </w:p>
        </w:tc>
      </w:tr>
      <w:tr w:rsidR="002636E8" w14:paraId="02BEE73B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DE684" w14:textId="3832C0F6" w:rsidR="002636E8" w:rsidRPr="00053066" w:rsidRDefault="00000000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TC-0</w:t>
            </w:r>
            <w:r w:rsidR="00053066">
              <w:rPr>
                <w:rFonts w:eastAsia="Times New Roman"/>
                <w:kern w:val="0"/>
                <w:sz w:val="24"/>
                <w:szCs w:val="24"/>
                <w:lang w:val="en-US"/>
              </w:rPr>
              <w:t>42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142F9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Детайли за шофьори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32F63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</w:t>
            </w:r>
          </w:p>
          <w:p w14:paraId="79FDB623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заявката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1605E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“Search”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“Drivers”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3.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Въведете валиден номер на книжка и натиснете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Search</w:t>
            </w:r>
            <w:r>
              <w:rPr>
                <w:rFonts w:eastAsia="Times New Roman"/>
                <w:kern w:val="0"/>
                <w:sz w:val="24"/>
                <w:szCs w:val="24"/>
              </w:rPr>
              <w:t>".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AAF2C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Системата връща детайли за шофьора(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INFO(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генерални детайли),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LICENSE</w:t>
            </w:r>
            <w:r>
              <w:rPr>
                <w:rFonts w:eastAsia="Times New Roman"/>
                <w:kern w:val="0"/>
                <w:sz w:val="24"/>
                <w:szCs w:val="24"/>
              </w:rPr>
              <w:t>(детайли за книжката му)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, DELIVERIES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(статистики и всички доставки на шофьора)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, STATISTICS</w:t>
            </w:r>
            <w:r>
              <w:rPr>
                <w:rFonts w:eastAsia="Times New Roman"/>
                <w:kern w:val="0"/>
                <w:sz w:val="24"/>
                <w:szCs w:val="24"/>
              </w:rPr>
              <w:t>(доставки по дестинация, успех на доставките и средно забавяне, доставки през последната година)</w:t>
            </w:r>
          </w:p>
        </w:tc>
      </w:tr>
      <w:tr w:rsidR="002636E8" w14:paraId="58D0F24B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97768" w14:textId="277929E3" w:rsidR="002636E8" w:rsidRPr="00053066" w:rsidRDefault="00000000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 w:rsidR="00053066">
              <w:rPr>
                <w:rFonts w:eastAsia="Times New Roman"/>
                <w:kern w:val="0"/>
                <w:sz w:val="24"/>
                <w:szCs w:val="24"/>
                <w:lang w:val="en-US"/>
              </w:rPr>
              <w:t>43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6BABC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Статистика за шофьори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682B4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Съществуващи шофьори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12D60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“Statistics”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“Drivers”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68AA1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Показват се обобщени данни за топ 10 шофьора по доставки, топ 5 по интернационални доставки, топ 5 по километри,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ратио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на свободни и заети шофьори, изтичащи книжки</w:t>
            </w:r>
          </w:p>
        </w:tc>
      </w:tr>
      <w:tr w:rsidR="002636E8" w14:paraId="248EB8B8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BFCBD" w14:textId="74DBC2A6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 w:rsidR="00053066">
              <w:rPr>
                <w:rFonts w:eastAsia="Times New Roman"/>
                <w:kern w:val="0"/>
                <w:sz w:val="24"/>
                <w:szCs w:val="24"/>
                <w:lang w:val="en-US"/>
              </w:rPr>
              <w:t>4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BCDA2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Препращане към детайли за офертата, ако съществува при натискане на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“See offer”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C73B5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 офертата към заявката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F8E8B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“Search”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“Requests”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>3. Въведете валиден референтен номер и натиснете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Search</w:t>
            </w:r>
            <w:r>
              <w:rPr>
                <w:rFonts w:eastAsia="Times New Roman"/>
                <w:kern w:val="0"/>
                <w:sz w:val="24"/>
                <w:szCs w:val="24"/>
              </w:rPr>
              <w:t>".5.Натиснете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“See offer”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C2F49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Системата връща детайли по офертата</w:t>
            </w:r>
          </w:p>
        </w:tc>
      </w:tr>
      <w:tr w:rsidR="002636E8" w14:paraId="07CA5AB4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14356" w14:textId="50D04E3B" w:rsidR="002636E8" w:rsidRPr="00053066" w:rsidRDefault="00000000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 w:rsidR="00053066">
              <w:rPr>
                <w:rFonts w:eastAsia="Times New Roman"/>
                <w:kern w:val="0"/>
                <w:sz w:val="24"/>
                <w:szCs w:val="24"/>
                <w:lang w:val="en-US"/>
              </w:rPr>
              <w:t>45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10193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Статистика за касовите бележки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63B3F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Налични касови бележки за доставки.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BA75E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“Statistics”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“Cash registers”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0A5EE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Показват се обобщени данни за видовете касови бележки и допълнителните разходи за доставка(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масимална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средна), разпределение на допълнителни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разхди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по тип на дестинация, зависимост между допълнителни разходи и километри, топ 10 доставки с най-много допълнителни разходи.</w:t>
            </w:r>
          </w:p>
        </w:tc>
      </w:tr>
      <w:tr w:rsidR="002636E8" w14:paraId="13BA3657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66A8D" w14:textId="5C5FE109" w:rsidR="002636E8" w:rsidRPr="00053066" w:rsidRDefault="00000000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 w:rsidR="00053066">
              <w:rPr>
                <w:rFonts w:eastAsia="Times New Roman"/>
                <w:kern w:val="0"/>
                <w:sz w:val="24"/>
                <w:szCs w:val="24"/>
                <w:lang w:val="en-US"/>
              </w:rPr>
              <w:t>46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2A826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Визуализиране на касови бележки и филтрация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97645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Съществуващи касови бележки.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B254F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“Cash register”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“Cash registers”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.3.Филтрирайте </w:t>
            </w: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по Ваш избор(по  референтен номер на доставка, клиент, дата, пари, ключова дума, тип)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3254A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Появяват се касови бележки под формата на таблица, според направената филтрация</w:t>
            </w:r>
          </w:p>
        </w:tc>
      </w:tr>
      <w:tr w:rsidR="002636E8" w14:paraId="622CA990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372C2" w14:textId="450ED78A" w:rsidR="002636E8" w:rsidRPr="00053066" w:rsidRDefault="00000000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 w:rsidR="00053066">
              <w:rPr>
                <w:rFonts w:eastAsia="Times New Roman"/>
                <w:kern w:val="0"/>
                <w:sz w:val="24"/>
                <w:szCs w:val="24"/>
                <w:lang w:val="en-US"/>
              </w:rPr>
              <w:t>47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66B43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Виждане на файл за касов бон в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Google drive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D9EFE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 доставка, която е приключила и има допълнително зададени касови бележки(допълнителни разходи)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92BD9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1.Филтрирайте по Ваш избор(по  референтен номер на доставка, клиент, дата, пари, ключова дума, тип) касовите бележки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>2. Изберете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SEE”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на конкретната касова бележка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3F8CC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Зарежда се файла в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Google drive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</w:t>
            </w:r>
          </w:p>
        </w:tc>
      </w:tr>
      <w:tr w:rsidR="002636E8" w14:paraId="41B76B7F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1D21A" w14:textId="741F113E" w:rsidR="002636E8" w:rsidRPr="00053066" w:rsidRDefault="00000000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 w:rsidR="00053066">
              <w:rPr>
                <w:rFonts w:eastAsia="Times New Roman"/>
                <w:kern w:val="0"/>
                <w:sz w:val="24"/>
                <w:szCs w:val="24"/>
                <w:lang w:val="en-US"/>
              </w:rPr>
              <w:t>48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612A7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Зареждане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надопълнителни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детайли за доставката при натискане на ред от филтрираните касови бележки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65707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 доставка, която е приключила и има касови бележки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57085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1.Филтрирайте по Ваш избор(по  референтен номер на доставка, клиент, дата, пари, ключова дума, тип) касовите бележки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>2. Кликнете върху избрана от вас касова бележка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A9B5F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Зареждат се детайли по доставката </w:t>
            </w:r>
          </w:p>
        </w:tc>
      </w:tr>
      <w:tr w:rsidR="002636E8" w14:paraId="657C9AB3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3B4C3" w14:textId="28CBBF2F" w:rsidR="002636E8" w:rsidRPr="00053066" w:rsidRDefault="00000000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 w:rsidR="00053066">
              <w:rPr>
                <w:rFonts w:eastAsia="Times New Roman"/>
                <w:kern w:val="0"/>
                <w:sz w:val="24"/>
                <w:szCs w:val="24"/>
                <w:lang w:val="en-US"/>
              </w:rPr>
              <w:t>49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A7D93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Визуализиране на тирове и филтрация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036FC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Съществуващи тирове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A3F6E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“Vehicles register”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“Vehicles”</w:t>
            </w:r>
            <w:r>
              <w:rPr>
                <w:rFonts w:eastAsia="Times New Roman"/>
                <w:kern w:val="0"/>
                <w:sz w:val="24"/>
                <w:szCs w:val="24"/>
              </w:rPr>
              <w:t>.3.Филтрирайте по Ваш избор(регистрационен номер, обем, килограми, хладилен да/не, за поправка да/не)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04FA7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Появяват се тирове под формата на таблица, според направената филтрация</w:t>
            </w:r>
          </w:p>
        </w:tc>
      </w:tr>
      <w:tr w:rsidR="002636E8" w14:paraId="20BBD8DD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7A77B" w14:textId="4FD7F4CB" w:rsidR="002636E8" w:rsidRPr="00053066" w:rsidRDefault="00000000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 w:rsidR="00053066">
              <w:rPr>
                <w:rFonts w:eastAsia="Times New Roman"/>
                <w:kern w:val="0"/>
                <w:sz w:val="24"/>
                <w:szCs w:val="24"/>
                <w:lang w:val="en-US"/>
              </w:rPr>
              <w:t>50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10D72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Зареждане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надопълнителни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детайли за  тир при натискане на ред от филтрираните тирове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DC0AF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Съществуващи тирове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5AD32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1. Филтрирайте по Ваш избор(регистрационен номер, обем, килограми, хладилен да/не, за поправка да/не) 2. Кликнете върху избран от вас тир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25D23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Зареждат се детайли по тира</w:t>
            </w:r>
          </w:p>
        </w:tc>
      </w:tr>
      <w:tr w:rsidR="002636E8" w14:paraId="16CE5D33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B6542" w14:textId="75FEB0FC" w:rsidR="002636E8" w:rsidRPr="00053066" w:rsidRDefault="00000000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 w:rsidR="00053066">
              <w:rPr>
                <w:rFonts w:eastAsia="Times New Roman"/>
                <w:kern w:val="0"/>
                <w:sz w:val="24"/>
                <w:szCs w:val="24"/>
                <w:lang w:val="en-US"/>
              </w:rPr>
              <w:t>51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8800C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Търсене на тир по регистрационен номер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53BDA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имаме регистрационен номер съществуващ тир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5FED3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“Search”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“Vehicles”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3.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Въведете валиден регистрационен номер и натиснете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Search</w:t>
            </w:r>
            <w:r>
              <w:rPr>
                <w:rFonts w:eastAsia="Times New Roman"/>
                <w:kern w:val="0"/>
                <w:sz w:val="24"/>
                <w:szCs w:val="24"/>
              </w:rPr>
              <w:t>".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DBC52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Системата връща тир с въведения регистрационен номер </w:t>
            </w:r>
          </w:p>
        </w:tc>
      </w:tr>
      <w:tr w:rsidR="002636E8" w14:paraId="2565F8D8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A24FA" w14:textId="2FBDEAC0" w:rsidR="002636E8" w:rsidRPr="00053066" w:rsidRDefault="00000000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 w:rsidR="00053066">
              <w:rPr>
                <w:rFonts w:eastAsia="Times New Roman"/>
                <w:kern w:val="0"/>
                <w:sz w:val="24"/>
                <w:szCs w:val="24"/>
                <w:lang w:val="en-US"/>
              </w:rPr>
              <w:t>52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94E2F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Статистика за тирове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FDD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Съществуващи тирове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8435E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“Statistics”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“Vehicles”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D3E25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Показват се обобщени данни за топ 10 тира по доставки, километри и допълнителни пари, топ 5 </w:t>
            </w: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тира, които са за годишен преглед най-скоро и за смяна на частите най-скоро и колко общо тирове са за преглед или смяна на част</w:t>
            </w:r>
          </w:p>
        </w:tc>
      </w:tr>
      <w:tr w:rsidR="002636E8" w14:paraId="1CFCF565" w14:textId="77777777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8436B" w14:textId="0EE8426E" w:rsidR="002636E8" w:rsidRPr="00053066" w:rsidRDefault="00000000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TC-0</w:t>
            </w:r>
            <w:r w:rsidR="00053066">
              <w:rPr>
                <w:rFonts w:eastAsia="Times New Roman"/>
                <w:kern w:val="0"/>
                <w:sz w:val="24"/>
                <w:szCs w:val="24"/>
                <w:lang w:val="en-US"/>
              </w:rPr>
              <w:t>53</w:t>
            </w:r>
          </w:p>
        </w:tc>
        <w:tc>
          <w:tcPr>
            <w:tcW w:w="194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F4E9D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Детайли за тир</w:t>
            </w:r>
          </w:p>
        </w:tc>
        <w:tc>
          <w:tcPr>
            <w:tcW w:w="2455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7C8B5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</w:t>
            </w:r>
          </w:p>
          <w:p w14:paraId="26EBA245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тира</w:t>
            </w:r>
          </w:p>
        </w:tc>
        <w:tc>
          <w:tcPr>
            <w:tcW w:w="280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CF4BA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“Search”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“Vehicles”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3.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Въведете валиден регистрационен номер и натиснете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Search</w:t>
            </w:r>
            <w:r>
              <w:rPr>
                <w:rFonts w:eastAsia="Times New Roman"/>
                <w:kern w:val="0"/>
                <w:sz w:val="24"/>
                <w:szCs w:val="24"/>
              </w:rPr>
              <w:t>".</w:t>
            </w:r>
          </w:p>
        </w:tc>
        <w:tc>
          <w:tcPr>
            <w:tcW w:w="28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55E3C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Системата връща детайли за тира(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INFO(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генерални детайли),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LICENSE</w:t>
            </w:r>
            <w:r>
              <w:rPr>
                <w:rFonts w:eastAsia="Times New Roman"/>
                <w:kern w:val="0"/>
                <w:sz w:val="24"/>
                <w:szCs w:val="24"/>
              </w:rPr>
              <w:t>(детайли за книжката му)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.PRICES</w:t>
            </w:r>
            <w:r>
              <w:rPr>
                <w:rFonts w:eastAsia="Times New Roman"/>
                <w:kern w:val="0"/>
                <w:sz w:val="24"/>
                <w:szCs w:val="24"/>
              </w:rPr>
              <w:t>(коефициент на цена за различна доставка, постоянни разходи и разход по купуване)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, DELIVERIES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(статистики и всички доставки на шофьора)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, MAINTENANCE(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показва кога е за годишен преглед или смяна на части),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METRICS(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метрики на тира),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STATISTICS</w:t>
            </w:r>
            <w:r>
              <w:rPr>
                <w:rFonts w:eastAsia="Times New Roman"/>
                <w:kern w:val="0"/>
                <w:sz w:val="24"/>
                <w:szCs w:val="24"/>
              </w:rPr>
              <w:t>(изминати километри по месеци, допълнителни разходи общо и средно и други статистики)</w:t>
            </w:r>
          </w:p>
        </w:tc>
      </w:tr>
    </w:tbl>
    <w:p w14:paraId="2F5EF61D" w14:textId="77777777" w:rsidR="002636E8" w:rsidRDefault="002636E8">
      <w:pPr>
        <w:rPr>
          <w:lang w:val="en-US"/>
        </w:rPr>
      </w:pPr>
    </w:p>
    <w:p w14:paraId="691488E1" w14:textId="77777777" w:rsidR="002636E8" w:rsidRDefault="002636E8">
      <w:pPr>
        <w:rPr>
          <w:lang w:val="en-US"/>
        </w:rPr>
      </w:pPr>
    </w:p>
    <w:p w14:paraId="53D4117B" w14:textId="77777777" w:rsidR="002636E8" w:rsidRDefault="002636E8">
      <w:pPr>
        <w:rPr>
          <w:lang w:val="en-US"/>
        </w:rPr>
      </w:pPr>
    </w:p>
    <w:p w14:paraId="09AF6B30" w14:textId="77777777" w:rsidR="002636E8" w:rsidRDefault="002636E8">
      <w:pPr>
        <w:rPr>
          <w:lang w:val="en-US"/>
        </w:rPr>
      </w:pPr>
    </w:p>
    <w:p w14:paraId="6248E3E0" w14:textId="6C940DDF" w:rsidR="00053066" w:rsidRPr="00053066" w:rsidRDefault="00053066" w:rsidP="00053066">
      <w:bookmarkStart w:id="2" w:name="_Hlk187750440"/>
      <w:r w:rsidRPr="00053066">
        <w:rPr>
          <w:b/>
          <w:bCs/>
        </w:rPr>
        <w:t xml:space="preserve">Проведени тестове за роля </w:t>
      </w:r>
      <w:r>
        <w:rPr>
          <w:lang w:val="en-US"/>
        </w:rPr>
        <w:t>Logistics</w:t>
      </w:r>
    </w:p>
    <w:tbl>
      <w:tblPr>
        <w:tblW w:w="10795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0"/>
        <w:gridCol w:w="1617"/>
        <w:gridCol w:w="1944"/>
        <w:gridCol w:w="2123"/>
        <w:gridCol w:w="2179"/>
        <w:gridCol w:w="1692"/>
      </w:tblGrid>
      <w:tr w:rsidR="00053066" w:rsidRPr="00053066" w14:paraId="43CBBEBA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F912" w14:textId="77777777" w:rsidR="00053066" w:rsidRPr="00053066" w:rsidRDefault="00053066" w:rsidP="00053066">
            <w:pPr>
              <w:rPr>
                <w:b/>
                <w:bCs/>
              </w:rPr>
            </w:pPr>
            <w:r w:rsidRPr="00053066">
              <w:rPr>
                <w:b/>
                <w:bCs/>
              </w:rPr>
              <w:t>Номер на тестов случай</w:t>
            </w:r>
          </w:p>
        </w:tc>
        <w:tc>
          <w:tcPr>
            <w:tcW w:w="1617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1E235" w14:textId="77777777" w:rsidR="00053066" w:rsidRPr="00053066" w:rsidRDefault="00053066" w:rsidP="00053066">
            <w:pPr>
              <w:rPr>
                <w:b/>
                <w:bCs/>
              </w:rPr>
            </w:pPr>
            <w:r w:rsidRPr="00053066">
              <w:rPr>
                <w:b/>
                <w:bCs/>
              </w:rPr>
              <w:t>Версия на програмата</w:t>
            </w:r>
          </w:p>
        </w:tc>
        <w:tc>
          <w:tcPr>
            <w:tcW w:w="1944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FEDB5" w14:textId="77777777" w:rsidR="00053066" w:rsidRPr="00053066" w:rsidRDefault="00053066" w:rsidP="00053066">
            <w:pPr>
              <w:rPr>
                <w:b/>
                <w:bCs/>
              </w:rPr>
            </w:pPr>
            <w:r w:rsidRPr="00053066">
              <w:rPr>
                <w:b/>
                <w:bCs/>
              </w:rPr>
              <w:t>Успешно преминаване на теста</w:t>
            </w:r>
          </w:p>
        </w:tc>
        <w:tc>
          <w:tcPr>
            <w:tcW w:w="2123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F2C84" w14:textId="77777777" w:rsidR="00053066" w:rsidRPr="00053066" w:rsidRDefault="00053066" w:rsidP="00053066">
            <w:pPr>
              <w:rPr>
                <w:b/>
                <w:bCs/>
              </w:rPr>
            </w:pPr>
            <w:r w:rsidRPr="00053066">
              <w:rPr>
                <w:b/>
                <w:bCs/>
              </w:rPr>
              <w:t>Получен резултат, различаващ се от очаквания</w:t>
            </w:r>
          </w:p>
        </w:tc>
        <w:tc>
          <w:tcPr>
            <w:tcW w:w="2179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BB624" w14:textId="77777777" w:rsidR="00053066" w:rsidRPr="00053066" w:rsidRDefault="00053066" w:rsidP="00053066">
            <w:pPr>
              <w:rPr>
                <w:b/>
                <w:bCs/>
              </w:rPr>
            </w:pPr>
            <w:r w:rsidRPr="00053066">
              <w:rPr>
                <w:b/>
                <w:bCs/>
              </w:rPr>
              <w:t>Номер на задача в системата за управление на задачи</w:t>
            </w:r>
          </w:p>
        </w:tc>
        <w:tc>
          <w:tcPr>
            <w:tcW w:w="1692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77C62" w14:textId="77777777" w:rsidR="00053066" w:rsidRPr="00053066" w:rsidRDefault="00053066" w:rsidP="00053066">
            <w:pPr>
              <w:rPr>
                <w:b/>
                <w:bCs/>
              </w:rPr>
            </w:pPr>
            <w:r w:rsidRPr="00053066">
              <w:rPr>
                <w:b/>
                <w:bCs/>
              </w:rPr>
              <w:t>Име на студента извършил теста</w:t>
            </w:r>
          </w:p>
        </w:tc>
      </w:tr>
      <w:tr w:rsidR="00053066" w:rsidRPr="00053066" w14:paraId="23B5FE8F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0BA9C" w14:textId="77777777" w:rsidR="00053066" w:rsidRPr="00053066" w:rsidRDefault="00053066" w:rsidP="00053066">
            <w:r w:rsidRPr="00053066">
              <w:t>TC-001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3F917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7E277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7B37E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DAE75" w14:textId="77777777" w:rsidR="00053066" w:rsidRPr="00053066" w:rsidRDefault="00053066" w:rsidP="00053066">
            <w:r w:rsidRPr="00053066">
              <w:t>ACC-001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A957F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307907A8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36A20" w14:textId="77777777" w:rsidR="00053066" w:rsidRPr="00053066" w:rsidRDefault="00053066" w:rsidP="00053066">
            <w:r w:rsidRPr="00053066">
              <w:t>TC-002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B0D9C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61E86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DB01A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9C2D7" w14:textId="77777777" w:rsidR="00053066" w:rsidRPr="00053066" w:rsidRDefault="00053066" w:rsidP="00053066">
            <w:r w:rsidRPr="00053066">
              <w:t>ACC-002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49370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3BC6BB67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74F3" w14:textId="77777777" w:rsidR="00053066" w:rsidRPr="00053066" w:rsidRDefault="00053066" w:rsidP="00053066">
            <w:r w:rsidRPr="00053066">
              <w:t>TC-003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5B9B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D0E2B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5EB0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E6253" w14:textId="77777777" w:rsidR="00053066" w:rsidRPr="00053066" w:rsidRDefault="00053066" w:rsidP="00053066">
            <w:r w:rsidRPr="00053066">
              <w:t>ACC-003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EE291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53E5D2E6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03961" w14:textId="77777777" w:rsidR="00053066" w:rsidRPr="00053066" w:rsidRDefault="00053066" w:rsidP="00053066">
            <w:r w:rsidRPr="00053066">
              <w:t>TC-004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62BB5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7A70D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097EE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16930" w14:textId="77777777" w:rsidR="00053066" w:rsidRPr="00053066" w:rsidRDefault="00053066" w:rsidP="00053066">
            <w:r w:rsidRPr="00053066">
              <w:t>ACC-004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D4D92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7860AB59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89AF2" w14:textId="77777777" w:rsidR="00053066" w:rsidRPr="00053066" w:rsidRDefault="00053066" w:rsidP="00053066">
            <w:r w:rsidRPr="00053066">
              <w:t>TC-005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D0424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4A4D6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44B5B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BC2F1" w14:textId="77777777" w:rsidR="00053066" w:rsidRPr="00053066" w:rsidRDefault="00053066" w:rsidP="00053066">
            <w:r w:rsidRPr="00053066">
              <w:t>ACC-005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7A76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2540018F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A7529" w14:textId="77777777" w:rsidR="00053066" w:rsidRPr="00053066" w:rsidRDefault="00053066" w:rsidP="00053066">
            <w:r w:rsidRPr="00053066">
              <w:lastRenderedPageBreak/>
              <w:t>TC-006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D7B3D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DA8BA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ED20C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CCE2E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EA0EA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7D7245BD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8888B" w14:textId="77777777" w:rsidR="00053066" w:rsidRPr="00053066" w:rsidRDefault="00053066" w:rsidP="00053066">
            <w:r w:rsidRPr="00053066">
              <w:t>TC-00</w:t>
            </w:r>
            <w:r w:rsidRPr="00053066">
              <w:rPr>
                <w:i/>
                <w:iCs/>
              </w:rPr>
              <w:t>7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AFBCF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B20B3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271A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2F380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45449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6D2C7041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A5FF8" w14:textId="77777777" w:rsidR="00053066" w:rsidRPr="00053066" w:rsidRDefault="00053066" w:rsidP="00053066">
            <w:r w:rsidRPr="00053066">
              <w:t>TC-00</w:t>
            </w:r>
            <w:r w:rsidRPr="00053066">
              <w:rPr>
                <w:i/>
                <w:iCs/>
              </w:rPr>
              <w:t>8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06DC1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F7BF4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2F66B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1E2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D41E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069B324E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B5E9B" w14:textId="77777777" w:rsidR="00053066" w:rsidRPr="00053066" w:rsidRDefault="00053066" w:rsidP="00053066">
            <w:r w:rsidRPr="00053066">
              <w:t>TC-00</w:t>
            </w:r>
            <w:r w:rsidRPr="00053066">
              <w:rPr>
                <w:i/>
                <w:iCs/>
              </w:rPr>
              <w:t>9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936D9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A1B2B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10F85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D456C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D0D7C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30893845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8F2A" w14:textId="77777777" w:rsidR="00053066" w:rsidRPr="00053066" w:rsidRDefault="00053066" w:rsidP="00053066">
            <w:r w:rsidRPr="00053066">
              <w:t>TC-0</w:t>
            </w:r>
            <w:r w:rsidRPr="00053066">
              <w:rPr>
                <w:i/>
                <w:iCs/>
              </w:rPr>
              <w:t>10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F3E9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6E737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12450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AEA4C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72A0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712A2595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0883C" w14:textId="77777777" w:rsidR="00053066" w:rsidRPr="00053066" w:rsidRDefault="00053066" w:rsidP="00053066">
            <w:r w:rsidRPr="00053066">
              <w:t>TC-0</w:t>
            </w:r>
            <w:r w:rsidRPr="00053066">
              <w:rPr>
                <w:i/>
                <w:iCs/>
              </w:rPr>
              <w:t>11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71F1F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19A04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E564E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1D9C8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CB9A0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2DAC02AA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0CBFF" w14:textId="77777777" w:rsidR="00053066" w:rsidRPr="00053066" w:rsidRDefault="00053066" w:rsidP="00053066">
            <w:r w:rsidRPr="00053066">
              <w:t>TC-0</w:t>
            </w:r>
            <w:r w:rsidRPr="00053066">
              <w:rPr>
                <w:i/>
                <w:iCs/>
              </w:rPr>
              <w:t>12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EF40A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50DF5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5402E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BE5D3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CA393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4FE6C2A3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EF971" w14:textId="77777777" w:rsidR="00053066" w:rsidRPr="00053066" w:rsidRDefault="00053066" w:rsidP="00053066">
            <w:r w:rsidRPr="00053066">
              <w:t>TC-0</w:t>
            </w:r>
            <w:r w:rsidRPr="00053066">
              <w:rPr>
                <w:i/>
                <w:iCs/>
              </w:rPr>
              <w:t>13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3B0A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9EA6A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2C10C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4A959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199D0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37E25C90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5CDA4" w14:textId="77777777" w:rsidR="00053066" w:rsidRPr="00053066" w:rsidRDefault="00053066" w:rsidP="00053066">
            <w:r w:rsidRPr="00053066">
              <w:t>TC-0</w:t>
            </w:r>
            <w:r w:rsidRPr="00053066">
              <w:rPr>
                <w:i/>
                <w:iCs/>
              </w:rPr>
              <w:t>14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EF208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F480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B92F0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E31F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DF3F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6F23C08E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5D0A4" w14:textId="77777777" w:rsidR="00053066" w:rsidRPr="00053066" w:rsidRDefault="00053066" w:rsidP="00053066">
            <w:bookmarkStart w:id="3" w:name="_Hlk187750308"/>
            <w:r w:rsidRPr="00053066">
              <w:t>TC-0</w:t>
            </w:r>
            <w:r w:rsidRPr="00053066">
              <w:rPr>
                <w:i/>
                <w:iCs/>
              </w:rPr>
              <w:t>15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1CC44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61863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2439C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8B9F9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5A81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376062CF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F028B" w14:textId="77777777" w:rsidR="00053066" w:rsidRPr="00053066" w:rsidRDefault="00053066" w:rsidP="00053066">
            <w:r w:rsidRPr="00053066">
              <w:t>TC-0</w:t>
            </w:r>
            <w:r w:rsidRPr="00053066">
              <w:rPr>
                <w:i/>
                <w:iCs/>
              </w:rPr>
              <w:t>1</w:t>
            </w:r>
            <w:r w:rsidRPr="00053066">
              <w:t>6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6B2E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9B800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4AE3D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D5CFC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50F15" w14:textId="77777777" w:rsidR="00053066" w:rsidRPr="00053066" w:rsidRDefault="00053066" w:rsidP="00053066">
            <w:r w:rsidRPr="00053066">
              <w:t>Калин</w:t>
            </w:r>
          </w:p>
        </w:tc>
      </w:tr>
      <w:bookmarkEnd w:id="2"/>
      <w:tr w:rsidR="00053066" w:rsidRPr="00053066" w14:paraId="54606C52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B724C" w14:textId="77777777" w:rsidR="00053066" w:rsidRPr="00053066" w:rsidRDefault="00053066" w:rsidP="00053066">
            <w:r w:rsidRPr="00053066">
              <w:t>TC-0</w:t>
            </w:r>
            <w:r w:rsidRPr="00053066">
              <w:rPr>
                <w:i/>
                <w:iCs/>
              </w:rPr>
              <w:t>17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91F2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BD92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0368D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96EA8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D5B0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0E297C69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6626" w14:textId="77777777" w:rsidR="00053066" w:rsidRPr="00053066" w:rsidRDefault="00053066" w:rsidP="00053066">
            <w:r w:rsidRPr="00053066">
              <w:t>TC-0</w:t>
            </w:r>
            <w:r w:rsidRPr="00053066">
              <w:rPr>
                <w:i/>
                <w:iCs/>
              </w:rPr>
              <w:t>18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389E9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E7BC5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F2363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D593E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75EA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48F2956A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678EC" w14:textId="77777777" w:rsidR="00053066" w:rsidRPr="00053066" w:rsidRDefault="00053066" w:rsidP="00053066">
            <w:r w:rsidRPr="00053066">
              <w:t>TC-0</w:t>
            </w:r>
            <w:r w:rsidRPr="00053066">
              <w:rPr>
                <w:i/>
                <w:iCs/>
              </w:rPr>
              <w:t>19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9D916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A1BA6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3967B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0CB18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C2C76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438040C2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AE897" w14:textId="77777777" w:rsidR="00053066" w:rsidRPr="00053066" w:rsidRDefault="00053066" w:rsidP="00053066">
            <w:r w:rsidRPr="00053066">
              <w:t>TC-0</w:t>
            </w:r>
            <w:r w:rsidRPr="00053066">
              <w:rPr>
                <w:i/>
                <w:iCs/>
              </w:rPr>
              <w:t>20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99D9B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01859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314C0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004DC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7302F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0D32A64A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2978" w14:textId="77777777" w:rsidR="00053066" w:rsidRPr="00053066" w:rsidRDefault="00053066" w:rsidP="00053066">
            <w:r w:rsidRPr="00053066">
              <w:t>TC-0</w:t>
            </w:r>
            <w:r w:rsidRPr="00053066">
              <w:rPr>
                <w:i/>
                <w:iCs/>
              </w:rPr>
              <w:t>21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0B604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36DA0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1797A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E1BCF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D898C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59F23869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223F8" w14:textId="77777777" w:rsidR="00053066" w:rsidRPr="00053066" w:rsidRDefault="00053066" w:rsidP="00053066">
            <w:r w:rsidRPr="00053066">
              <w:t>TC-0</w:t>
            </w:r>
            <w:r w:rsidRPr="00053066">
              <w:rPr>
                <w:i/>
                <w:iCs/>
              </w:rPr>
              <w:t>22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DF0D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BB63C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04B2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005E5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EE4F4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2FEDF2EE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AF0D5" w14:textId="77777777" w:rsidR="00053066" w:rsidRPr="00053066" w:rsidRDefault="00053066" w:rsidP="00053066">
            <w:r w:rsidRPr="00053066">
              <w:t>TC-0</w:t>
            </w:r>
            <w:r w:rsidRPr="00053066">
              <w:rPr>
                <w:i/>
                <w:iCs/>
              </w:rPr>
              <w:t>23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5E94D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42B95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8A94E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3D553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BAFA4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4C11A506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D71D2" w14:textId="77777777" w:rsidR="00053066" w:rsidRPr="00053066" w:rsidRDefault="00053066" w:rsidP="00053066">
            <w:r w:rsidRPr="00053066">
              <w:t>TC-0</w:t>
            </w:r>
            <w:r w:rsidRPr="00053066">
              <w:rPr>
                <w:i/>
                <w:iCs/>
              </w:rPr>
              <w:t>24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46B92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F7131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644A3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E0E8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7E6E5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12247899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BC1B" w14:textId="77777777" w:rsidR="00053066" w:rsidRPr="00053066" w:rsidRDefault="00053066" w:rsidP="00053066">
            <w:r w:rsidRPr="00053066">
              <w:t>TC-0</w:t>
            </w:r>
            <w:r w:rsidRPr="00053066">
              <w:rPr>
                <w:i/>
                <w:iCs/>
              </w:rPr>
              <w:t>25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4B59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4729F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DF6B5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5965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830CA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56BD25C9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33670" w14:textId="77777777" w:rsidR="00053066" w:rsidRPr="00053066" w:rsidRDefault="00053066" w:rsidP="00053066">
            <w:r w:rsidRPr="00053066">
              <w:t>TC-0</w:t>
            </w:r>
            <w:r w:rsidRPr="00053066">
              <w:rPr>
                <w:i/>
                <w:iCs/>
              </w:rPr>
              <w:t>26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C2AA5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CF27B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F19F3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33AC5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279F3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1349D8B6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F66F0" w14:textId="77777777" w:rsidR="00053066" w:rsidRPr="00053066" w:rsidRDefault="00053066" w:rsidP="00053066">
            <w:r w:rsidRPr="00053066">
              <w:t>TC-0</w:t>
            </w:r>
            <w:r w:rsidRPr="00053066">
              <w:rPr>
                <w:i/>
                <w:iCs/>
              </w:rPr>
              <w:t>27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D3A3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FF4E0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1F4FD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6FEB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25453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467A8DB4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B689B" w14:textId="77777777" w:rsidR="00053066" w:rsidRPr="00053066" w:rsidRDefault="00053066" w:rsidP="00053066">
            <w:r w:rsidRPr="00053066">
              <w:t>TC-0</w:t>
            </w:r>
            <w:r w:rsidRPr="00053066">
              <w:rPr>
                <w:i/>
                <w:iCs/>
              </w:rPr>
              <w:t>28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8B569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45257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9B3C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B3F83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61F3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0F1E8207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B17D7" w14:textId="77777777" w:rsidR="00053066" w:rsidRPr="00053066" w:rsidRDefault="00053066" w:rsidP="00053066">
            <w:r w:rsidRPr="00053066">
              <w:t>TC-0</w:t>
            </w:r>
            <w:r w:rsidRPr="00053066">
              <w:rPr>
                <w:i/>
                <w:iCs/>
              </w:rPr>
              <w:t>29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910F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FD340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8202E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76E0F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E1F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5D443ADB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EF633" w14:textId="77777777" w:rsidR="00053066" w:rsidRPr="00053066" w:rsidRDefault="00053066" w:rsidP="00053066">
            <w:r w:rsidRPr="00053066">
              <w:t>TC-0</w:t>
            </w:r>
            <w:r w:rsidRPr="00053066">
              <w:rPr>
                <w:i/>
                <w:iCs/>
              </w:rPr>
              <w:t>30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7CA15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07360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70B5B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B87F6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C368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5037FC85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2C7BD" w14:textId="77777777" w:rsidR="00053066" w:rsidRPr="00053066" w:rsidRDefault="00053066" w:rsidP="00053066">
            <w:r w:rsidRPr="00053066">
              <w:t>TC-0</w:t>
            </w:r>
            <w:r w:rsidRPr="00053066">
              <w:rPr>
                <w:i/>
                <w:iCs/>
              </w:rPr>
              <w:t>31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571E2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EA4E0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7DA93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911E4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04586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79B59348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F682A" w14:textId="77777777" w:rsidR="00053066" w:rsidRPr="00053066" w:rsidRDefault="00053066" w:rsidP="00053066">
            <w:r w:rsidRPr="00053066">
              <w:t>TC-0</w:t>
            </w:r>
            <w:r w:rsidRPr="00053066">
              <w:rPr>
                <w:i/>
                <w:iCs/>
              </w:rPr>
              <w:t>32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BD1AD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79915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8C685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BAF3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E5EE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6186A3D1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0175C" w14:textId="77777777" w:rsidR="00053066" w:rsidRPr="00053066" w:rsidRDefault="00053066" w:rsidP="00053066">
            <w:r w:rsidRPr="00053066">
              <w:t>TC-0</w:t>
            </w:r>
            <w:r w:rsidRPr="00053066">
              <w:rPr>
                <w:i/>
                <w:iCs/>
              </w:rPr>
              <w:t>33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0C0C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40A37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8C25D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53037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7A44A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7F03DAD8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7695D" w14:textId="77777777" w:rsidR="00053066" w:rsidRPr="00053066" w:rsidRDefault="00053066" w:rsidP="00053066">
            <w:r w:rsidRPr="00053066">
              <w:t>TC-0</w:t>
            </w:r>
            <w:r w:rsidRPr="00053066">
              <w:rPr>
                <w:i/>
                <w:iCs/>
              </w:rPr>
              <w:t>34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1BF7F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C3325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DB45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2D530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9544C" w14:textId="77777777" w:rsidR="00053066" w:rsidRPr="00053066" w:rsidRDefault="00053066" w:rsidP="00053066">
            <w:r w:rsidRPr="00053066">
              <w:t>Калин</w:t>
            </w:r>
          </w:p>
        </w:tc>
      </w:tr>
      <w:bookmarkEnd w:id="3"/>
    </w:tbl>
    <w:p w14:paraId="29AFB933" w14:textId="77777777" w:rsidR="002636E8" w:rsidRDefault="002636E8">
      <w:pPr>
        <w:rPr>
          <w:lang w:val="en-US"/>
        </w:rPr>
      </w:pPr>
    </w:p>
    <w:tbl>
      <w:tblPr>
        <w:tblW w:w="10795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0"/>
        <w:gridCol w:w="1617"/>
        <w:gridCol w:w="1944"/>
        <w:gridCol w:w="2123"/>
        <w:gridCol w:w="2179"/>
        <w:gridCol w:w="1692"/>
      </w:tblGrid>
      <w:tr w:rsidR="00053066" w:rsidRPr="00053066" w14:paraId="1B672BA1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2B3DA" w14:textId="2DDE8724" w:rsidR="00053066" w:rsidRPr="00053066" w:rsidRDefault="00053066" w:rsidP="00053066">
            <w:pPr>
              <w:rPr>
                <w:lang w:val="en-US"/>
              </w:rPr>
            </w:pPr>
            <w:r w:rsidRPr="00053066">
              <w:t>TC-0</w:t>
            </w:r>
            <w:r>
              <w:rPr>
                <w:i/>
                <w:iCs/>
                <w:lang w:val="en-US"/>
              </w:rPr>
              <w:t>35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AA7D5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576F6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19A61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C3B01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05EF1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5719C9FF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7E6D" w14:textId="2C678E0B" w:rsidR="00053066" w:rsidRPr="00053066" w:rsidRDefault="00053066" w:rsidP="00053066">
            <w:r w:rsidRPr="00053066">
              <w:lastRenderedPageBreak/>
              <w:t>TC-0</w:t>
            </w:r>
            <w:r>
              <w:rPr>
                <w:lang w:val="en-US"/>
              </w:rPr>
              <w:t>3</w:t>
            </w:r>
            <w:r w:rsidRPr="00053066">
              <w:t>6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C0B9E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7514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6173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42CF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C45B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689BC406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2E0E" w14:textId="595E4530" w:rsidR="00053066" w:rsidRPr="00053066" w:rsidRDefault="00053066" w:rsidP="00053066">
            <w:r w:rsidRPr="00053066">
              <w:t>TC-0</w:t>
            </w:r>
            <w:r>
              <w:rPr>
                <w:lang w:val="en-US"/>
              </w:rPr>
              <w:t>3</w:t>
            </w:r>
            <w:r w:rsidRPr="00053066">
              <w:rPr>
                <w:i/>
                <w:iCs/>
              </w:rPr>
              <w:t>7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E9092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D27CD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CB990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7BE33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89227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0CD55220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FC90" w14:textId="2D99F791" w:rsidR="00053066" w:rsidRPr="00053066" w:rsidRDefault="00053066" w:rsidP="00053066">
            <w:r w:rsidRPr="00053066">
              <w:t>TC-0</w:t>
            </w:r>
            <w:r>
              <w:rPr>
                <w:lang w:val="en-US"/>
              </w:rPr>
              <w:t>3</w:t>
            </w:r>
            <w:r w:rsidRPr="00053066">
              <w:rPr>
                <w:i/>
                <w:iCs/>
              </w:rPr>
              <w:t>8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4E6BE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4FD55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9ED1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471FF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14B6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36D80F2D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5E74" w14:textId="5634C2AF" w:rsidR="00053066" w:rsidRPr="00053066" w:rsidRDefault="00053066" w:rsidP="00053066">
            <w:r w:rsidRPr="00053066">
              <w:t>TC-0</w:t>
            </w:r>
            <w:r>
              <w:rPr>
                <w:lang w:val="en-US"/>
              </w:rPr>
              <w:t>3</w:t>
            </w:r>
            <w:r w:rsidRPr="00053066">
              <w:rPr>
                <w:i/>
                <w:iCs/>
              </w:rPr>
              <w:t>9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07742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0734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22C4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BA0FB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B869E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027F398D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F888" w14:textId="7FE84350" w:rsidR="00053066" w:rsidRPr="00053066" w:rsidRDefault="00053066" w:rsidP="00053066">
            <w:pPr>
              <w:rPr>
                <w:lang w:val="en-US"/>
              </w:rPr>
            </w:pPr>
            <w:r w:rsidRPr="00053066">
              <w:t>TC-0</w:t>
            </w:r>
            <w:r>
              <w:rPr>
                <w:lang w:val="en-US"/>
              </w:rPr>
              <w:t>40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D4250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C6CA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7F10D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4601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7CBD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1E8D0B1D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F965C" w14:textId="0B3F1575" w:rsidR="00053066" w:rsidRPr="00053066" w:rsidRDefault="00053066" w:rsidP="00053066">
            <w:r w:rsidRPr="00053066">
              <w:t>TC-0</w:t>
            </w:r>
            <w:r>
              <w:rPr>
                <w:lang w:val="en-US"/>
              </w:rPr>
              <w:t>4</w:t>
            </w:r>
            <w:r w:rsidRPr="00053066">
              <w:rPr>
                <w:i/>
                <w:iCs/>
              </w:rPr>
              <w:t>1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833D8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9CFF2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B2EAA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9E8A1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E3D28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63636B33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01A60" w14:textId="01D9134D" w:rsidR="00053066" w:rsidRPr="00053066" w:rsidRDefault="00053066" w:rsidP="00053066">
            <w:r w:rsidRPr="00053066">
              <w:t>TC-0</w:t>
            </w:r>
            <w:r>
              <w:rPr>
                <w:lang w:val="en-US"/>
              </w:rPr>
              <w:t>4</w:t>
            </w:r>
            <w:r w:rsidRPr="00053066">
              <w:rPr>
                <w:i/>
                <w:iCs/>
              </w:rPr>
              <w:t>2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08940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E34D0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D0439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7F7CC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9EE9B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49724348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47AE3" w14:textId="711D6E2E" w:rsidR="00053066" w:rsidRPr="00053066" w:rsidRDefault="00053066" w:rsidP="00053066">
            <w:r w:rsidRPr="00053066">
              <w:t>TC-0</w:t>
            </w:r>
            <w:r>
              <w:rPr>
                <w:lang w:val="en-US"/>
              </w:rPr>
              <w:t>4</w:t>
            </w:r>
            <w:r w:rsidRPr="00053066">
              <w:rPr>
                <w:i/>
                <w:iCs/>
              </w:rPr>
              <w:t>3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B3DDE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13A99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1EE54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0D1D3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E662B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00CCFCDA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FBD2" w14:textId="7F2BF06D" w:rsidR="00053066" w:rsidRPr="00053066" w:rsidRDefault="00053066" w:rsidP="00053066">
            <w:r w:rsidRPr="00053066">
              <w:t>TC-0</w:t>
            </w:r>
            <w:r>
              <w:rPr>
                <w:lang w:val="en-US"/>
              </w:rPr>
              <w:t>4</w:t>
            </w:r>
            <w:r w:rsidRPr="00053066">
              <w:rPr>
                <w:i/>
                <w:iCs/>
              </w:rPr>
              <w:t>4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878E2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26EE4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4CCCF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212F0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770C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10765BAD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CE37A" w14:textId="2A09B0AC" w:rsidR="00053066" w:rsidRPr="00053066" w:rsidRDefault="00053066" w:rsidP="00053066">
            <w:r w:rsidRPr="00053066">
              <w:t>TC-0</w:t>
            </w:r>
            <w:r>
              <w:rPr>
                <w:lang w:val="en-US"/>
              </w:rPr>
              <w:t>4</w:t>
            </w:r>
            <w:r w:rsidRPr="00053066">
              <w:rPr>
                <w:i/>
                <w:iCs/>
              </w:rPr>
              <w:t>5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A693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61FE2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1E9B5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F9EF7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25E3F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033C0347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7A596" w14:textId="28536108" w:rsidR="00053066" w:rsidRPr="00053066" w:rsidRDefault="00053066" w:rsidP="00053066">
            <w:r w:rsidRPr="00053066">
              <w:t>TC-0</w:t>
            </w:r>
            <w:r>
              <w:rPr>
                <w:lang w:val="en-US"/>
              </w:rPr>
              <w:t>4</w:t>
            </w:r>
            <w:r w:rsidRPr="00053066">
              <w:rPr>
                <w:i/>
                <w:iCs/>
              </w:rPr>
              <w:t>6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825A2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8B642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4C5DC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7787D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63F02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7B5A8E3E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65C36" w14:textId="17828B37" w:rsidR="00053066" w:rsidRPr="00053066" w:rsidRDefault="00053066" w:rsidP="00053066">
            <w:r w:rsidRPr="00053066">
              <w:t>TC-0</w:t>
            </w:r>
            <w:r>
              <w:rPr>
                <w:lang w:val="en-US"/>
              </w:rPr>
              <w:t>4</w:t>
            </w:r>
            <w:r w:rsidRPr="00053066">
              <w:rPr>
                <w:i/>
                <w:iCs/>
              </w:rPr>
              <w:t>7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C5DE8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B7967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D4274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3468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5292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4FEC3528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FCD3E" w14:textId="196A20FF" w:rsidR="00053066" w:rsidRPr="00053066" w:rsidRDefault="00053066" w:rsidP="00053066">
            <w:r w:rsidRPr="00053066">
              <w:t>TC-0</w:t>
            </w:r>
            <w:r>
              <w:rPr>
                <w:lang w:val="en-US"/>
              </w:rPr>
              <w:t>4</w:t>
            </w:r>
            <w:r w:rsidRPr="00053066">
              <w:rPr>
                <w:i/>
                <w:iCs/>
              </w:rPr>
              <w:t>8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1B2F1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AA537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0E468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730D0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87CE5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48109630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022D0" w14:textId="3B531448" w:rsidR="00053066" w:rsidRPr="00053066" w:rsidRDefault="00053066" w:rsidP="00053066">
            <w:r w:rsidRPr="00053066">
              <w:t>TC-0</w:t>
            </w:r>
            <w:r>
              <w:rPr>
                <w:lang w:val="en-US"/>
              </w:rPr>
              <w:t>4</w:t>
            </w:r>
            <w:r w:rsidRPr="00053066">
              <w:rPr>
                <w:i/>
                <w:iCs/>
              </w:rPr>
              <w:t>9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452E3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9B0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C6C14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B1E9F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28E0E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2EE5FB1C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E86E1" w14:textId="4BA38BAE" w:rsidR="00053066" w:rsidRPr="00053066" w:rsidRDefault="00053066" w:rsidP="00053066">
            <w:r w:rsidRPr="00053066">
              <w:t>TC-0</w:t>
            </w:r>
            <w:r>
              <w:rPr>
                <w:lang w:val="en-US"/>
              </w:rPr>
              <w:t>5</w:t>
            </w:r>
            <w:r w:rsidRPr="00053066">
              <w:rPr>
                <w:i/>
                <w:iCs/>
              </w:rPr>
              <w:t>0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93E9B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3841E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05B7F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306DC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AD2CE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787F6324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F2595" w14:textId="1368576B" w:rsidR="00053066" w:rsidRPr="00053066" w:rsidRDefault="00053066" w:rsidP="00053066">
            <w:r w:rsidRPr="00053066">
              <w:t>TC-0</w:t>
            </w:r>
            <w:r>
              <w:rPr>
                <w:lang w:val="en-US"/>
              </w:rPr>
              <w:t>5</w:t>
            </w:r>
            <w:r w:rsidRPr="00053066">
              <w:rPr>
                <w:i/>
                <w:iCs/>
              </w:rPr>
              <w:t>1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198BF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DCC7F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B20AB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115C3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CCB48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788F572B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620D" w14:textId="673ABBC2" w:rsidR="00053066" w:rsidRPr="00053066" w:rsidRDefault="00053066" w:rsidP="00053066">
            <w:r w:rsidRPr="00053066">
              <w:t>TC-0</w:t>
            </w:r>
            <w:r>
              <w:rPr>
                <w:lang w:val="en-US"/>
              </w:rPr>
              <w:t>5</w:t>
            </w:r>
            <w:r w:rsidRPr="00053066">
              <w:rPr>
                <w:i/>
                <w:iCs/>
              </w:rPr>
              <w:t>2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D5DDF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702FC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A689F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C64E5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76376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05EA1582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FFA64" w14:textId="261F03B2" w:rsidR="00053066" w:rsidRPr="00053066" w:rsidRDefault="00053066" w:rsidP="00053066">
            <w:r w:rsidRPr="00053066">
              <w:t>TC-0</w:t>
            </w:r>
            <w:r>
              <w:rPr>
                <w:lang w:val="en-US"/>
              </w:rPr>
              <w:t>5</w:t>
            </w:r>
            <w:r w:rsidRPr="00053066">
              <w:rPr>
                <w:i/>
                <w:iCs/>
              </w:rPr>
              <w:t>3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5AC37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8450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CABBA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50764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954E2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3EFBF86D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7C092" w14:textId="6404D128" w:rsidR="00053066" w:rsidRPr="00053066" w:rsidRDefault="00053066" w:rsidP="00053066">
            <w:r w:rsidRPr="00053066">
              <w:t>TC-0</w:t>
            </w:r>
            <w:r>
              <w:rPr>
                <w:lang w:val="en-US"/>
              </w:rPr>
              <w:t>5</w:t>
            </w:r>
            <w:r w:rsidRPr="00053066">
              <w:rPr>
                <w:i/>
                <w:iCs/>
              </w:rPr>
              <w:t>4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3582F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F74B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DAF8A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44349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60EA0" w14:textId="77777777" w:rsidR="00053066" w:rsidRPr="00053066" w:rsidRDefault="00053066" w:rsidP="00053066">
            <w:r w:rsidRPr="00053066">
              <w:t>Калин</w:t>
            </w:r>
          </w:p>
        </w:tc>
      </w:tr>
    </w:tbl>
    <w:p w14:paraId="5560AC2C" w14:textId="77777777" w:rsidR="002636E8" w:rsidRDefault="002636E8">
      <w:pPr>
        <w:rPr>
          <w:lang w:val="en-US"/>
        </w:rPr>
      </w:pPr>
    </w:p>
    <w:p w14:paraId="78B9FB3C" w14:textId="77777777" w:rsidR="002636E8" w:rsidRDefault="002636E8">
      <w:pPr>
        <w:rPr>
          <w:lang w:val="en-US"/>
        </w:rPr>
      </w:pPr>
    </w:p>
    <w:p w14:paraId="11E8122E" w14:textId="77777777" w:rsidR="002636E8" w:rsidRDefault="002636E8">
      <w:pPr>
        <w:rPr>
          <w:lang w:val="en-US"/>
        </w:rPr>
      </w:pPr>
    </w:p>
    <w:p w14:paraId="0F0E190C" w14:textId="77777777" w:rsidR="002636E8" w:rsidRDefault="002636E8">
      <w:pPr>
        <w:rPr>
          <w:lang w:val="en-US"/>
        </w:rPr>
      </w:pPr>
    </w:p>
    <w:p w14:paraId="2AE3ACE4" w14:textId="77777777" w:rsidR="002636E8" w:rsidRDefault="002636E8">
      <w:pPr>
        <w:rPr>
          <w:lang w:val="en-US"/>
        </w:rPr>
      </w:pPr>
    </w:p>
    <w:p w14:paraId="7B6C5DE6" w14:textId="77777777" w:rsidR="002636E8" w:rsidRDefault="00000000">
      <w:r>
        <w:t xml:space="preserve">Тестови случаи за роля </w:t>
      </w:r>
      <w:proofErr w:type="spellStart"/>
      <w:r>
        <w:rPr>
          <w:lang w:val="en-US"/>
        </w:rPr>
        <w:t>Speditor</w:t>
      </w:r>
      <w:proofErr w:type="spellEnd"/>
    </w:p>
    <w:tbl>
      <w:tblPr>
        <w:tblW w:w="5312" w:type="pct"/>
        <w:tblInd w:w="-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  <w:gridCol w:w="1984"/>
        <w:gridCol w:w="2530"/>
        <w:gridCol w:w="3112"/>
        <w:gridCol w:w="3038"/>
      </w:tblGrid>
      <w:tr w:rsidR="002636E8" w14:paraId="7672F003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B2DCE" w14:textId="77777777" w:rsidR="002636E8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Номер</w:t>
            </w:r>
          </w:p>
        </w:tc>
        <w:tc>
          <w:tcPr>
            <w:tcW w:w="1984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8E504" w14:textId="77777777" w:rsidR="002636E8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Описание</w:t>
            </w:r>
          </w:p>
        </w:tc>
        <w:tc>
          <w:tcPr>
            <w:tcW w:w="2530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6B89A" w14:textId="77777777" w:rsidR="002636E8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Предварителни изисквания за провеждане на теста</w:t>
            </w:r>
          </w:p>
        </w:tc>
        <w:tc>
          <w:tcPr>
            <w:tcW w:w="3112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49FDF" w14:textId="77777777" w:rsidR="002636E8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Стъпки за изпълнение</w:t>
            </w:r>
          </w:p>
        </w:tc>
        <w:tc>
          <w:tcPr>
            <w:tcW w:w="3038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60320" w14:textId="77777777" w:rsidR="002636E8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Очакван резултат</w:t>
            </w:r>
          </w:p>
        </w:tc>
      </w:tr>
      <w:tr w:rsidR="002636E8" w14:paraId="2FE48437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E9A01" w14:textId="77777777" w:rsidR="002636E8" w:rsidRDefault="00000000">
            <w:pPr>
              <w:spacing w:after="0" w:line="240" w:lineRule="auto"/>
              <w:jc w:val="right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TC-001</w:t>
            </w:r>
          </w:p>
        </w:tc>
        <w:tc>
          <w:tcPr>
            <w:tcW w:w="198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6D607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Отваряне на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</w:p>
        </w:tc>
        <w:tc>
          <w:tcPr>
            <w:tcW w:w="253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DB72F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 предварително регистриран потребител с роля "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Speditor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".</w:t>
            </w:r>
          </w:p>
        </w:tc>
        <w:tc>
          <w:tcPr>
            <w:tcW w:w="311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994D0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с предварително вкарани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юзърнейм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и парола.</w:t>
            </w:r>
          </w:p>
          <w:p w14:paraId="349ECA74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2. Отворете „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“ от менюто.</w:t>
            </w:r>
          </w:p>
        </w:tc>
        <w:tc>
          <w:tcPr>
            <w:tcW w:w="3038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98447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 се страница с последни изчакващи оферти, нови заявки, нови доставки, събития в календара и статистики.</w:t>
            </w:r>
          </w:p>
        </w:tc>
      </w:tr>
      <w:tr w:rsidR="002636E8" w14:paraId="4E4DCC13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10573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TC-002</w:t>
            </w:r>
          </w:p>
        </w:tc>
        <w:tc>
          <w:tcPr>
            <w:tcW w:w="198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AF3F4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Отвеждане до изглед за </w:t>
            </w: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преглеждане на оферти в системата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SEE</w:t>
            </w:r>
            <w:r>
              <w:rPr>
                <w:rFonts w:eastAsia="Times New Roman"/>
                <w:kern w:val="0"/>
                <w:sz w:val="24"/>
                <w:szCs w:val="24"/>
              </w:rPr>
              <w:t>“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до </w:t>
            </w:r>
            <w:r>
              <w:rPr>
                <w:rFonts w:eastAsia="Times New Roman"/>
                <w:kern w:val="0"/>
                <w:sz w:val="24"/>
                <w:szCs w:val="24"/>
              </w:rPr>
              <w:br/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NEW REQUESTS</w:t>
            </w:r>
          </w:p>
          <w:p w14:paraId="30DDB620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253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0C556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Съществуват нови заявки</w:t>
            </w:r>
          </w:p>
        </w:tc>
        <w:tc>
          <w:tcPr>
            <w:tcW w:w="311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F5AAB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„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“ от менюто. 2.Натиснете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„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SEE</w:t>
            </w:r>
            <w:r>
              <w:rPr>
                <w:rFonts w:eastAsia="Times New Roman"/>
                <w:kern w:val="0"/>
                <w:sz w:val="24"/>
                <w:szCs w:val="24"/>
              </w:rPr>
              <w:t>“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до </w:t>
            </w:r>
            <w:r>
              <w:rPr>
                <w:rFonts w:eastAsia="Times New Roman"/>
                <w:kern w:val="0"/>
                <w:sz w:val="24"/>
                <w:szCs w:val="24"/>
              </w:rPr>
              <w:br/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NEW REQUESTS</w:t>
            </w:r>
          </w:p>
          <w:p w14:paraId="56063793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3038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ED9FE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 xml:space="preserve">Отвежда ни до изглед за преглеждане на нови </w:t>
            </w: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заявки с възможност за филтрация</w:t>
            </w:r>
          </w:p>
        </w:tc>
      </w:tr>
      <w:tr w:rsidR="002636E8" w14:paraId="0FC91CE0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AD6D6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98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092BA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Отваряне на всички доставки и филтрация от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SEE</w:t>
            </w:r>
            <w:r>
              <w:rPr>
                <w:rFonts w:eastAsia="Times New Roman"/>
                <w:kern w:val="0"/>
                <w:sz w:val="24"/>
                <w:szCs w:val="24"/>
              </w:rPr>
              <w:t>“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до </w:t>
            </w:r>
            <w:r>
              <w:rPr>
                <w:rFonts w:eastAsia="Times New Roman"/>
                <w:kern w:val="0"/>
                <w:sz w:val="24"/>
                <w:szCs w:val="24"/>
              </w:rPr>
              <w:br/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OFFERS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253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9D23F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Съществуват оферти</w:t>
            </w:r>
          </w:p>
        </w:tc>
        <w:tc>
          <w:tcPr>
            <w:tcW w:w="311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38B35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„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“ от менюто. 2.Натиснете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SEE</w:t>
            </w:r>
            <w:r>
              <w:rPr>
                <w:rFonts w:eastAsia="Times New Roman"/>
                <w:kern w:val="0"/>
                <w:sz w:val="24"/>
                <w:szCs w:val="24"/>
              </w:rPr>
              <w:t>“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до </w:t>
            </w:r>
            <w:r>
              <w:rPr>
                <w:rFonts w:eastAsia="Times New Roman"/>
                <w:kern w:val="0"/>
                <w:sz w:val="24"/>
                <w:szCs w:val="24"/>
              </w:rPr>
              <w:br/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OFFERS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3038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065AB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 всички оферти с възможност за филтрация</w:t>
            </w:r>
          </w:p>
        </w:tc>
      </w:tr>
      <w:tr w:rsidR="002636E8" w14:paraId="1FF0FD62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5895A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198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32294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Добавяне на днескашната цена на гориво от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“ADD</w:t>
            </w:r>
            <w:r>
              <w:rPr>
                <w:rFonts w:eastAsia="Times New Roman"/>
                <w:kern w:val="0"/>
                <w:sz w:val="24"/>
                <w:szCs w:val="24"/>
              </w:rPr>
              <w:t>“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до </w:t>
            </w:r>
            <w:r>
              <w:rPr>
                <w:rFonts w:eastAsia="Times New Roman"/>
                <w:kern w:val="0"/>
                <w:sz w:val="24"/>
                <w:szCs w:val="24"/>
              </w:rPr>
              <w:br/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FUEL PRICE TODAY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253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25C49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предварително регистриран потребител с роля "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Speditor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".</w:t>
            </w:r>
          </w:p>
        </w:tc>
        <w:tc>
          <w:tcPr>
            <w:tcW w:w="311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B3229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„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“ от менюто. 2.Натиснете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“ADD”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до 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FUEL PRICE TODAY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 xml:space="preserve">“ 3.Попълнете нужните полета.4.Натиснете бутон </w:t>
            </w:r>
            <w:r>
              <w:rPr>
                <w:rFonts w:eastAsia="Times New Roman"/>
                <w:kern w:val="0"/>
                <w:sz w:val="24"/>
                <w:szCs w:val="24"/>
              </w:rPr>
              <w:t>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Submit</w:t>
            </w:r>
            <w:r>
              <w:rPr>
                <w:rFonts w:eastAsia="Times New Roman"/>
                <w:kern w:val="0"/>
                <w:sz w:val="24"/>
                <w:szCs w:val="24"/>
              </w:rPr>
              <w:t>".</w:t>
            </w:r>
          </w:p>
        </w:tc>
        <w:tc>
          <w:tcPr>
            <w:tcW w:w="3038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04056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 изглед за добавяне на днескашната цена на горивото.</w:t>
            </w:r>
          </w:p>
        </w:tc>
      </w:tr>
      <w:tr w:rsidR="002636E8" w14:paraId="3F85201E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55FC8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198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86AED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Отваряне на всички оферти и филтрация от бутон „</w:t>
            </w:r>
            <w:proofErr w:type="spellStart"/>
            <w:r>
              <w:fldChar w:fldCharType="begin"/>
            </w:r>
            <w:r>
              <w:instrText xml:space="preserve"> HYPERLINK  "https://localhost:7032/Accountant/SearchDeliveries" </w:instrText>
            </w:r>
            <w:r>
              <w:fldChar w:fldCharType="separate"/>
            </w:r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See</w:t>
            </w:r>
            <w:proofErr w:type="spellEnd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all</w:t>
            </w:r>
            <w:proofErr w:type="spellEnd"/>
            <w:r>
              <w:fldChar w:fldCharType="end"/>
            </w:r>
            <w:r>
              <w:rPr>
                <w:rFonts w:eastAsia="Times New Roman"/>
                <w:kern w:val="0"/>
                <w:sz w:val="24"/>
                <w:szCs w:val="24"/>
              </w:rPr>
              <w:t>“ до 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Offers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253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AD5E5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Съществуват оферти</w:t>
            </w:r>
          </w:p>
        </w:tc>
        <w:tc>
          <w:tcPr>
            <w:tcW w:w="311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C9D30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„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“ от менюто. 2.Натиснете бутон „</w:t>
            </w:r>
            <w:proofErr w:type="spellStart"/>
            <w:r>
              <w:fldChar w:fldCharType="begin"/>
            </w:r>
            <w:r>
              <w:instrText xml:space="preserve"> HYPERLINK  "https://localhost:7032/Accountant/SearchDeliveries" </w:instrText>
            </w:r>
            <w:r>
              <w:fldChar w:fldCharType="separate"/>
            </w:r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See</w:t>
            </w:r>
            <w:proofErr w:type="spellEnd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all</w:t>
            </w:r>
            <w:proofErr w:type="spellEnd"/>
            <w:r>
              <w:fldChar w:fldCharType="end"/>
            </w:r>
            <w:r>
              <w:rPr>
                <w:rFonts w:eastAsia="Times New Roman"/>
                <w:kern w:val="0"/>
                <w:sz w:val="24"/>
                <w:szCs w:val="24"/>
              </w:rPr>
              <w:t>“ до 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Offers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3038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722F6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 всички оферти с възможност за филтрация</w:t>
            </w:r>
          </w:p>
        </w:tc>
      </w:tr>
      <w:tr w:rsidR="002636E8" w14:paraId="57772528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DF630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198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A80BC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Отваряне на всички нови заявки и филтрация от бутон „</w:t>
            </w:r>
            <w:proofErr w:type="spellStart"/>
            <w:r>
              <w:fldChar w:fldCharType="begin"/>
            </w:r>
            <w:r>
              <w:instrText xml:space="preserve"> HYPERLINK  "https://localhost:7032/Accountant/SearchDeliveries" </w:instrText>
            </w:r>
            <w:r>
              <w:fldChar w:fldCharType="separate"/>
            </w:r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See</w:t>
            </w:r>
            <w:proofErr w:type="spellEnd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all</w:t>
            </w:r>
            <w:proofErr w:type="spellEnd"/>
            <w:r>
              <w:fldChar w:fldCharType="end"/>
            </w:r>
            <w:r>
              <w:rPr>
                <w:rFonts w:eastAsia="Times New Roman"/>
                <w:kern w:val="0"/>
                <w:sz w:val="24"/>
                <w:szCs w:val="24"/>
              </w:rPr>
              <w:t>“ до 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New requests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253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951FC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Съществуват нови заявки</w:t>
            </w:r>
          </w:p>
        </w:tc>
        <w:tc>
          <w:tcPr>
            <w:tcW w:w="311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B1865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„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“ от менюто. 2.Натиснете бутон „</w:t>
            </w:r>
            <w:proofErr w:type="spellStart"/>
            <w:r>
              <w:fldChar w:fldCharType="begin"/>
            </w:r>
            <w:r>
              <w:instrText xml:space="preserve"> HYPERLINK  "https://localhost:7032/Accountant/SearchDeliveries" </w:instrText>
            </w:r>
            <w:r>
              <w:fldChar w:fldCharType="separate"/>
            </w:r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See</w:t>
            </w:r>
            <w:proofErr w:type="spellEnd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all</w:t>
            </w:r>
            <w:proofErr w:type="spellEnd"/>
            <w:r>
              <w:fldChar w:fldCharType="end"/>
            </w:r>
            <w:r>
              <w:rPr>
                <w:rFonts w:eastAsia="Times New Roman"/>
                <w:kern w:val="0"/>
                <w:sz w:val="24"/>
                <w:szCs w:val="24"/>
              </w:rPr>
              <w:t>“ до 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New requests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3038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3D174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 всички нови заявки с възможност за филтрация</w:t>
            </w:r>
          </w:p>
        </w:tc>
      </w:tr>
      <w:tr w:rsidR="002636E8" w14:paraId="3F4D1AC5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95D74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198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2F085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Отваряне на всички доставки и филтрация от бутон „</w:t>
            </w:r>
            <w:proofErr w:type="spellStart"/>
            <w:r>
              <w:fldChar w:fldCharType="begin"/>
            </w:r>
            <w:r>
              <w:instrText xml:space="preserve"> HYPERLINK  "https://localhost:7032/Accountant/SearchDeliveries" </w:instrText>
            </w:r>
            <w:r>
              <w:fldChar w:fldCharType="separate"/>
            </w:r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See</w:t>
            </w:r>
            <w:proofErr w:type="spellEnd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all</w:t>
            </w:r>
            <w:proofErr w:type="spellEnd"/>
            <w:r>
              <w:fldChar w:fldCharType="end"/>
            </w:r>
            <w:r>
              <w:rPr>
                <w:rFonts w:eastAsia="Times New Roman"/>
                <w:kern w:val="0"/>
                <w:sz w:val="24"/>
                <w:szCs w:val="24"/>
              </w:rPr>
              <w:t>“ до 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Track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253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2262A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Съществуват доставки</w:t>
            </w:r>
          </w:p>
        </w:tc>
        <w:tc>
          <w:tcPr>
            <w:tcW w:w="311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ED8DF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„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“ от менюто. 2.Натиснете бутон „</w:t>
            </w:r>
            <w:proofErr w:type="spellStart"/>
            <w:r>
              <w:fldChar w:fldCharType="begin"/>
            </w:r>
            <w:r>
              <w:instrText xml:space="preserve"> HYPERLINK  "https://localhost:7032/Accountant/SearchDeliveries" </w:instrText>
            </w:r>
            <w:r>
              <w:fldChar w:fldCharType="separate"/>
            </w:r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See</w:t>
            </w:r>
            <w:proofErr w:type="spellEnd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c"/>
                <w:rFonts w:eastAsia="Times New Roman"/>
                <w:kern w:val="0"/>
                <w:sz w:val="24"/>
                <w:szCs w:val="24"/>
              </w:rPr>
              <w:t>all</w:t>
            </w:r>
            <w:proofErr w:type="spellEnd"/>
            <w:r>
              <w:fldChar w:fldCharType="end"/>
            </w:r>
            <w:r>
              <w:rPr>
                <w:rFonts w:eastAsia="Times New Roman"/>
                <w:kern w:val="0"/>
                <w:sz w:val="24"/>
                <w:szCs w:val="24"/>
              </w:rPr>
              <w:t>“ до „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en-US"/>
              </w:rPr>
              <w:t>Track</w:t>
            </w:r>
            <w:r>
              <w:rPr>
                <w:rFonts w:eastAsia="Times New Roman"/>
                <w:b/>
                <w:bCs/>
                <w:kern w:val="0"/>
                <w:sz w:val="24"/>
                <w:szCs w:val="24"/>
              </w:rPr>
              <w:t>“</w:t>
            </w:r>
          </w:p>
        </w:tc>
        <w:tc>
          <w:tcPr>
            <w:tcW w:w="3038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2C506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 всички доставки с възможност за филтрация</w:t>
            </w:r>
          </w:p>
        </w:tc>
      </w:tr>
      <w:tr w:rsidR="002636E8" w14:paraId="1BFFD831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8DC20" w14:textId="27038DC2" w:rsidR="002636E8" w:rsidRPr="00053066" w:rsidRDefault="00000000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TC-</w:t>
            </w:r>
            <w:r w:rsidR="00053066">
              <w:rPr>
                <w:rFonts w:eastAsia="Times New Roman"/>
                <w:kern w:val="0"/>
                <w:sz w:val="24"/>
                <w:szCs w:val="24"/>
                <w:lang w:val="en-US"/>
              </w:rPr>
              <w:t>007</w:t>
            </w:r>
          </w:p>
        </w:tc>
        <w:tc>
          <w:tcPr>
            <w:tcW w:w="198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178F6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Статистика за цените на горивото</w:t>
            </w:r>
          </w:p>
        </w:tc>
        <w:tc>
          <w:tcPr>
            <w:tcW w:w="253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A5E32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Налични цени на гориво</w:t>
            </w:r>
          </w:p>
        </w:tc>
        <w:tc>
          <w:tcPr>
            <w:tcW w:w="311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C5C11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“Statistics”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“Fuel”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38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4989F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Показват се статистики и обобщени данни за цените на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гориворто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този месец, сравнение на максималната цена на гориво с днешната, таблица с цените на гориво всеки месец средно</w:t>
            </w:r>
          </w:p>
        </w:tc>
      </w:tr>
      <w:tr w:rsidR="002636E8" w14:paraId="32268266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58DC4" w14:textId="77777777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198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C7A5B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Добавяне на цена на гориво</w:t>
            </w:r>
          </w:p>
        </w:tc>
        <w:tc>
          <w:tcPr>
            <w:tcW w:w="253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EF34F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Да има регистриран юзър с роля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Speditor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”</w:t>
            </w:r>
          </w:p>
        </w:tc>
        <w:tc>
          <w:tcPr>
            <w:tcW w:w="311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92073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“Add”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“Fuel”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Попълете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нужните полета и натиснете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Submit</w:t>
            </w:r>
            <w:r>
              <w:rPr>
                <w:rFonts w:eastAsia="Times New Roman"/>
                <w:kern w:val="0"/>
                <w:sz w:val="24"/>
                <w:szCs w:val="24"/>
              </w:rPr>
              <w:t>".</w:t>
            </w:r>
          </w:p>
        </w:tc>
        <w:tc>
          <w:tcPr>
            <w:tcW w:w="3038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EB445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Системата добавя нова цена на гориво за днес</w:t>
            </w:r>
          </w:p>
        </w:tc>
      </w:tr>
      <w:tr w:rsidR="002636E8" w14:paraId="545D16A4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559E6" w14:textId="38E8290F" w:rsidR="002636E8" w:rsidRPr="00053066" w:rsidRDefault="00000000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TC-</w:t>
            </w:r>
            <w:r w:rsidR="00053066">
              <w:rPr>
                <w:rFonts w:eastAsia="Times New Roman"/>
                <w:kern w:val="0"/>
                <w:sz w:val="24"/>
                <w:szCs w:val="24"/>
                <w:lang w:val="en-US"/>
              </w:rPr>
              <w:t>009</w:t>
            </w:r>
          </w:p>
        </w:tc>
        <w:tc>
          <w:tcPr>
            <w:tcW w:w="198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69409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Визуализиране на цени на гориво и филтрация</w:t>
            </w:r>
          </w:p>
        </w:tc>
        <w:tc>
          <w:tcPr>
            <w:tcW w:w="253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A020C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Съществуващи цени на гориво</w:t>
            </w:r>
          </w:p>
        </w:tc>
        <w:tc>
          <w:tcPr>
            <w:tcW w:w="311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D6C0B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“Fuel price register”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“Fuel”</w:t>
            </w:r>
            <w:r>
              <w:rPr>
                <w:rFonts w:eastAsia="Times New Roman"/>
                <w:kern w:val="0"/>
                <w:sz w:val="24"/>
                <w:szCs w:val="24"/>
              </w:rPr>
              <w:t>.3.Филтрирайте по Ваш избор(цена, дата)</w:t>
            </w:r>
          </w:p>
        </w:tc>
        <w:tc>
          <w:tcPr>
            <w:tcW w:w="3038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681C4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Появяват се цени на гориво под формата на таблица, според направената филтрация</w:t>
            </w:r>
          </w:p>
        </w:tc>
      </w:tr>
      <w:tr w:rsidR="002636E8" w14:paraId="1B330081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A74A3" w14:textId="60F64232" w:rsidR="002636E8" w:rsidRPr="00053066" w:rsidRDefault="00000000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 w:rsidR="00053066">
              <w:rPr>
                <w:rFonts w:eastAsia="Times New Roman"/>
                <w:kern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198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949A2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Проверка на събития в календара</w:t>
            </w:r>
          </w:p>
        </w:tc>
        <w:tc>
          <w:tcPr>
            <w:tcW w:w="253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AC36F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Съществуват събития, свързани със спедитора</w:t>
            </w:r>
          </w:p>
        </w:tc>
        <w:tc>
          <w:tcPr>
            <w:tcW w:w="311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875A1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1. Отворете „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Dashboard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>“ от менюто. 2.Разгледайте диаграма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Calendar</w:t>
            </w:r>
          </w:p>
        </w:tc>
        <w:tc>
          <w:tcPr>
            <w:tcW w:w="3038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58883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Показва календар, където може да се виждат събитията и при клик се показва събитието за всяка една дата</w:t>
            </w:r>
          </w:p>
        </w:tc>
      </w:tr>
      <w:tr w:rsidR="002636E8" w14:paraId="620DDD97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71275" w14:textId="277A60AC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1</w:t>
            </w:r>
            <w:r w:rsidR="00053066"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BD1D2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Детайли за доставка</w:t>
            </w:r>
          </w:p>
        </w:tc>
        <w:tc>
          <w:tcPr>
            <w:tcW w:w="253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D2B6C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</w:t>
            </w:r>
          </w:p>
          <w:p w14:paraId="4EE7A8AC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доставка</w:t>
            </w:r>
          </w:p>
        </w:tc>
        <w:tc>
          <w:tcPr>
            <w:tcW w:w="311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EB18B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“Search”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“Deliveries”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t>3. Въведете валиден референтен номер и натиснете "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Search</w:t>
            </w:r>
            <w:r>
              <w:rPr>
                <w:rFonts w:eastAsia="Times New Roman"/>
                <w:kern w:val="0"/>
                <w:sz w:val="24"/>
                <w:szCs w:val="24"/>
              </w:rPr>
              <w:t>".</w:t>
            </w:r>
          </w:p>
        </w:tc>
        <w:tc>
          <w:tcPr>
            <w:tcW w:w="3038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DD9EC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Системата връща детайли по доставката(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INFO(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генерални детайли),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ADDRESSES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(инфо за адресите и зареждане на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гугъл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мапс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карти),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V</w:t>
            </w:r>
            <w:r>
              <w:rPr>
                <w:rFonts w:eastAsia="Times New Roman"/>
                <w:kern w:val="0"/>
                <w:sz w:val="24"/>
                <w:szCs w:val="24"/>
              </w:rPr>
              <w:t>EHICLE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/DRIVER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(инфо за тир, шофьор), STATUS((инфо за статус на доставката и подробна информация за движението),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METRICS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(детайли за метриките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ан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доставката)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, CO2EMISSION</w:t>
            </w:r>
            <w:r>
              <w:rPr>
                <w:rFonts w:eastAsia="Times New Roman"/>
                <w:kern w:val="0"/>
                <w:sz w:val="24"/>
                <w:szCs w:val="24"/>
              </w:rPr>
              <w:t>(таблица за емисиите за конкретна доставка и спрямо всички))</w:t>
            </w:r>
          </w:p>
        </w:tc>
      </w:tr>
      <w:tr w:rsidR="002636E8" w14:paraId="61F611C1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AE629" w14:textId="403C09CB" w:rsidR="002636E8" w:rsidRPr="00053066" w:rsidRDefault="00000000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TC-</w:t>
            </w:r>
            <w:r w:rsidR="00053066">
              <w:rPr>
                <w:rFonts w:eastAsia="Times New Roman"/>
                <w:kern w:val="0"/>
                <w:sz w:val="24"/>
                <w:szCs w:val="24"/>
                <w:lang w:val="en-US"/>
              </w:rPr>
              <w:t>012</w:t>
            </w:r>
          </w:p>
        </w:tc>
        <w:tc>
          <w:tcPr>
            <w:tcW w:w="198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C99D8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Препращане към детайли за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новатазаявката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при натискане на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“See”</w:t>
            </w:r>
          </w:p>
        </w:tc>
        <w:tc>
          <w:tcPr>
            <w:tcW w:w="253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6E356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Да съществува заявка </w:t>
            </w:r>
          </w:p>
        </w:tc>
        <w:tc>
          <w:tcPr>
            <w:tcW w:w="311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C3B5A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“New Requests”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“Requests”</w:t>
            </w:r>
            <w:r>
              <w:rPr>
                <w:rFonts w:eastAsia="Times New Roman"/>
                <w:kern w:val="0"/>
                <w:sz w:val="24"/>
                <w:szCs w:val="24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3.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 5.Натиснете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“See”</w:t>
            </w:r>
          </w:p>
        </w:tc>
        <w:tc>
          <w:tcPr>
            <w:tcW w:w="3038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DAEC3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Системата връща детайли по новата заявка</w:t>
            </w:r>
          </w:p>
        </w:tc>
      </w:tr>
      <w:tr w:rsidR="002636E8" w14:paraId="27586A16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40BAF" w14:textId="564409D2" w:rsidR="002636E8" w:rsidRPr="00053066" w:rsidRDefault="00000000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TC-</w:t>
            </w:r>
            <w:r w:rsidR="00053066">
              <w:rPr>
                <w:rFonts w:eastAsia="Times New Roman"/>
                <w:kern w:val="0"/>
                <w:sz w:val="24"/>
                <w:szCs w:val="24"/>
                <w:lang w:val="en-US"/>
              </w:rPr>
              <w:t>013</w:t>
            </w:r>
          </w:p>
        </w:tc>
        <w:tc>
          <w:tcPr>
            <w:tcW w:w="198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0F8A3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Добавяне на нов шофьор</w:t>
            </w:r>
          </w:p>
        </w:tc>
        <w:tc>
          <w:tcPr>
            <w:tcW w:w="253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F6AAB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 регистриран потребител с роля спедитор</w:t>
            </w:r>
          </w:p>
        </w:tc>
        <w:tc>
          <w:tcPr>
            <w:tcW w:w="311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BF9DD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“Add”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“Drivers”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.3. Попълнете нужните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послета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4.Натиснете бутон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”Add”</w:t>
            </w:r>
          </w:p>
        </w:tc>
        <w:tc>
          <w:tcPr>
            <w:tcW w:w="3038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D61A9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Добавя се нов шофьор</w:t>
            </w:r>
          </w:p>
        </w:tc>
      </w:tr>
      <w:tr w:rsidR="002636E8" w14:paraId="64C8A7CB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A91BB" w14:textId="3AE9245A" w:rsidR="002636E8" w:rsidRDefault="00000000">
            <w:pPr>
              <w:spacing w:after="0" w:line="240" w:lineRule="auto"/>
              <w:jc w:val="right"/>
            </w:pPr>
            <w:r>
              <w:rPr>
                <w:rFonts w:eastAsia="Times New Roman"/>
                <w:kern w:val="0"/>
                <w:sz w:val="24"/>
                <w:szCs w:val="24"/>
              </w:rPr>
              <w:t>TC-0</w:t>
            </w:r>
            <w:r w:rsidR="00053066">
              <w:rPr>
                <w:rFonts w:eastAsia="Times New Roman"/>
                <w:kern w:val="0"/>
                <w:sz w:val="24"/>
                <w:szCs w:val="24"/>
              </w:rPr>
              <w:t>1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198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56E34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Добавяне на нов тир</w:t>
            </w:r>
          </w:p>
        </w:tc>
        <w:tc>
          <w:tcPr>
            <w:tcW w:w="253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18E5F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 регистриран потребител с роля спедитор</w:t>
            </w:r>
          </w:p>
        </w:tc>
        <w:tc>
          <w:tcPr>
            <w:tcW w:w="311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F7EF2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“Add”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“Vehicles”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.3. Попълнете нужните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послета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4.Натиснете бутон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”Add”</w:t>
            </w:r>
          </w:p>
        </w:tc>
        <w:tc>
          <w:tcPr>
            <w:tcW w:w="3038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5D8BE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Добавя се нов тир</w:t>
            </w:r>
          </w:p>
        </w:tc>
      </w:tr>
      <w:tr w:rsidR="002636E8" w14:paraId="0F3968D1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A0E7C" w14:textId="34839AAC" w:rsidR="002636E8" w:rsidRPr="00053066" w:rsidRDefault="00000000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TC-</w:t>
            </w:r>
            <w:r w:rsidR="00053066">
              <w:rPr>
                <w:rFonts w:eastAsia="Times New Roman"/>
                <w:kern w:val="0"/>
                <w:sz w:val="24"/>
                <w:szCs w:val="24"/>
                <w:lang w:val="en-US"/>
              </w:rPr>
              <w:t>015</w:t>
            </w:r>
          </w:p>
        </w:tc>
        <w:tc>
          <w:tcPr>
            <w:tcW w:w="198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A6890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>Препращане към детайли за новата заявка при натискане на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“See”</w:t>
            </w:r>
          </w:p>
        </w:tc>
        <w:tc>
          <w:tcPr>
            <w:tcW w:w="253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A3B06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Да съществува новата заявка</w:t>
            </w:r>
          </w:p>
        </w:tc>
        <w:tc>
          <w:tcPr>
            <w:tcW w:w="311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72AE7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“New requests”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“Requests”</w:t>
            </w:r>
            <w:r>
              <w:rPr>
                <w:rFonts w:eastAsia="Times New Roman"/>
                <w:kern w:val="0"/>
                <w:sz w:val="24"/>
                <w:szCs w:val="24"/>
              </w:rPr>
              <w:t>.3.Филтрирайте по Ваш избор(дата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сума, тегло, адреси,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соделен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камион да/ме)4.Натиснете бутон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 “See”</w:t>
            </w:r>
          </w:p>
        </w:tc>
        <w:tc>
          <w:tcPr>
            <w:tcW w:w="3038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58B9A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lastRenderedPageBreak/>
              <w:t>Системата връща детайли по новата заявка</w:t>
            </w:r>
          </w:p>
        </w:tc>
      </w:tr>
      <w:tr w:rsidR="002636E8" w14:paraId="74399993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6D38C" w14:textId="615C92F2" w:rsidR="002636E8" w:rsidRPr="00053066" w:rsidRDefault="00000000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TC-</w:t>
            </w:r>
            <w:r w:rsidR="00053066">
              <w:rPr>
                <w:rFonts w:eastAsia="Times New Roman"/>
                <w:kern w:val="0"/>
                <w:sz w:val="24"/>
                <w:szCs w:val="24"/>
                <w:lang w:val="en-US"/>
              </w:rPr>
              <w:t>016</w:t>
            </w:r>
          </w:p>
        </w:tc>
        <w:tc>
          <w:tcPr>
            <w:tcW w:w="198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6F7B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Визуализиране на нови заявки и филтрация</w:t>
            </w:r>
          </w:p>
        </w:tc>
        <w:tc>
          <w:tcPr>
            <w:tcW w:w="2530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7C8C7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Съществуващи нови заявки </w:t>
            </w:r>
          </w:p>
        </w:tc>
        <w:tc>
          <w:tcPr>
            <w:tcW w:w="311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E6751" w14:textId="77777777" w:rsidR="002636E8" w:rsidRDefault="00000000">
            <w:pPr>
              <w:spacing w:after="0" w:line="240" w:lineRule="auto"/>
            </w:pPr>
            <w:r>
              <w:rPr>
                <w:rFonts w:eastAsia="Times New Roman"/>
                <w:kern w:val="0"/>
                <w:sz w:val="24"/>
                <w:szCs w:val="24"/>
              </w:rPr>
              <w:t xml:space="preserve">1. Влезте в системата. 2. Отидете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“New requests”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в подменюто на 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>“Requests”</w:t>
            </w:r>
            <w:r>
              <w:rPr>
                <w:rFonts w:eastAsia="Times New Roman"/>
                <w:kern w:val="0"/>
                <w:sz w:val="24"/>
                <w:szCs w:val="24"/>
              </w:rPr>
              <w:t>.3.Филтрирайте по Ваш избор(дата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kern w:val="0"/>
                <w:sz w:val="24"/>
                <w:szCs w:val="24"/>
              </w:rPr>
              <w:t xml:space="preserve">сума, тегло, адреси, </w:t>
            </w:r>
            <w:proofErr w:type="spellStart"/>
            <w:r>
              <w:rPr>
                <w:rFonts w:eastAsia="Times New Roman"/>
                <w:kern w:val="0"/>
                <w:sz w:val="24"/>
                <w:szCs w:val="24"/>
              </w:rPr>
              <w:t>соделен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</w:rPr>
              <w:t xml:space="preserve"> камион да/ме)</w:t>
            </w:r>
          </w:p>
        </w:tc>
        <w:tc>
          <w:tcPr>
            <w:tcW w:w="3038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E4CEB" w14:textId="77777777" w:rsidR="002636E8" w:rsidRDefault="00000000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Появяват се новите заявки под формата на таблица, според направената филтрация</w:t>
            </w:r>
          </w:p>
        </w:tc>
      </w:tr>
    </w:tbl>
    <w:p w14:paraId="60C5A42C" w14:textId="77777777" w:rsidR="002636E8" w:rsidRDefault="002636E8">
      <w:pPr>
        <w:rPr>
          <w:lang w:val="en-US"/>
        </w:rPr>
      </w:pPr>
    </w:p>
    <w:p w14:paraId="5D5E9744" w14:textId="0C07C9BB" w:rsidR="00053066" w:rsidRPr="00053066" w:rsidRDefault="00053066" w:rsidP="00053066">
      <w:r w:rsidRPr="00053066">
        <w:rPr>
          <w:b/>
          <w:bCs/>
        </w:rPr>
        <w:t xml:space="preserve">Проведени тестове за роля </w:t>
      </w:r>
      <w:r>
        <w:rPr>
          <w:lang w:val="en-US"/>
        </w:rPr>
        <w:t>Speditor</w:t>
      </w:r>
    </w:p>
    <w:tbl>
      <w:tblPr>
        <w:tblW w:w="10795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0"/>
        <w:gridCol w:w="1617"/>
        <w:gridCol w:w="1944"/>
        <w:gridCol w:w="2123"/>
        <w:gridCol w:w="2179"/>
        <w:gridCol w:w="1692"/>
      </w:tblGrid>
      <w:tr w:rsidR="00053066" w:rsidRPr="00053066" w14:paraId="1C141AF2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E1B9" w14:textId="77777777" w:rsidR="00053066" w:rsidRPr="00053066" w:rsidRDefault="00053066" w:rsidP="00053066">
            <w:pPr>
              <w:rPr>
                <w:b/>
                <w:bCs/>
              </w:rPr>
            </w:pPr>
            <w:r w:rsidRPr="00053066">
              <w:rPr>
                <w:b/>
                <w:bCs/>
              </w:rPr>
              <w:t>Номер на тестов случай</w:t>
            </w:r>
          </w:p>
        </w:tc>
        <w:tc>
          <w:tcPr>
            <w:tcW w:w="1617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93DC4" w14:textId="77777777" w:rsidR="00053066" w:rsidRPr="00053066" w:rsidRDefault="00053066" w:rsidP="00053066">
            <w:pPr>
              <w:rPr>
                <w:b/>
                <w:bCs/>
              </w:rPr>
            </w:pPr>
            <w:r w:rsidRPr="00053066">
              <w:rPr>
                <w:b/>
                <w:bCs/>
              </w:rPr>
              <w:t>Версия на програмата</w:t>
            </w:r>
          </w:p>
        </w:tc>
        <w:tc>
          <w:tcPr>
            <w:tcW w:w="1944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34D96" w14:textId="77777777" w:rsidR="00053066" w:rsidRPr="00053066" w:rsidRDefault="00053066" w:rsidP="00053066">
            <w:pPr>
              <w:rPr>
                <w:b/>
                <w:bCs/>
              </w:rPr>
            </w:pPr>
            <w:r w:rsidRPr="00053066">
              <w:rPr>
                <w:b/>
                <w:bCs/>
              </w:rPr>
              <w:t>Успешно преминаване на теста</w:t>
            </w:r>
          </w:p>
        </w:tc>
        <w:tc>
          <w:tcPr>
            <w:tcW w:w="2123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54FA" w14:textId="77777777" w:rsidR="00053066" w:rsidRPr="00053066" w:rsidRDefault="00053066" w:rsidP="00053066">
            <w:pPr>
              <w:rPr>
                <w:b/>
                <w:bCs/>
              </w:rPr>
            </w:pPr>
            <w:r w:rsidRPr="00053066">
              <w:rPr>
                <w:b/>
                <w:bCs/>
              </w:rPr>
              <w:t>Получен резултат, различаващ се от очаквания</w:t>
            </w:r>
          </w:p>
        </w:tc>
        <w:tc>
          <w:tcPr>
            <w:tcW w:w="2179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CBA5C" w14:textId="77777777" w:rsidR="00053066" w:rsidRPr="00053066" w:rsidRDefault="00053066" w:rsidP="00053066">
            <w:pPr>
              <w:rPr>
                <w:b/>
                <w:bCs/>
              </w:rPr>
            </w:pPr>
            <w:r w:rsidRPr="00053066">
              <w:rPr>
                <w:b/>
                <w:bCs/>
              </w:rPr>
              <w:t>Номер на задача в системата за управление на задачи</w:t>
            </w:r>
          </w:p>
        </w:tc>
        <w:tc>
          <w:tcPr>
            <w:tcW w:w="1692" w:type="dxa"/>
            <w:tcBorders>
              <w:bottom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63675" w14:textId="77777777" w:rsidR="00053066" w:rsidRPr="00053066" w:rsidRDefault="00053066" w:rsidP="00053066">
            <w:pPr>
              <w:rPr>
                <w:b/>
                <w:bCs/>
              </w:rPr>
            </w:pPr>
            <w:r w:rsidRPr="00053066">
              <w:rPr>
                <w:b/>
                <w:bCs/>
              </w:rPr>
              <w:t>Име на студента извършил теста</w:t>
            </w:r>
          </w:p>
        </w:tc>
      </w:tr>
      <w:tr w:rsidR="00053066" w:rsidRPr="00053066" w14:paraId="0AF8FC1C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73BB" w14:textId="77777777" w:rsidR="00053066" w:rsidRPr="00053066" w:rsidRDefault="00053066" w:rsidP="00053066">
            <w:r w:rsidRPr="00053066">
              <w:t>TC-001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6A128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1354C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6A689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FAE6A" w14:textId="77777777" w:rsidR="00053066" w:rsidRPr="00053066" w:rsidRDefault="00053066" w:rsidP="00053066">
            <w:r w:rsidRPr="00053066">
              <w:t>ACC-001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C76A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0BF2EC3F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8668" w14:textId="77777777" w:rsidR="00053066" w:rsidRPr="00053066" w:rsidRDefault="00053066" w:rsidP="00053066">
            <w:r w:rsidRPr="00053066">
              <w:t>TC-002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CFB27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BE9EC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EC02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FEA70" w14:textId="77777777" w:rsidR="00053066" w:rsidRPr="00053066" w:rsidRDefault="00053066" w:rsidP="00053066">
            <w:r w:rsidRPr="00053066">
              <w:t>ACC-002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178C5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7E36CD92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DD5BA" w14:textId="77777777" w:rsidR="00053066" w:rsidRPr="00053066" w:rsidRDefault="00053066" w:rsidP="00053066">
            <w:r w:rsidRPr="00053066">
              <w:t>TC-003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CF3D3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A26C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DD421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FAB56" w14:textId="77777777" w:rsidR="00053066" w:rsidRPr="00053066" w:rsidRDefault="00053066" w:rsidP="00053066">
            <w:r w:rsidRPr="00053066">
              <w:t>ACC-003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CE8AC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24764056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957FF" w14:textId="77777777" w:rsidR="00053066" w:rsidRPr="00053066" w:rsidRDefault="00053066" w:rsidP="00053066">
            <w:r w:rsidRPr="00053066">
              <w:t>TC-004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19227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0A4B3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B729E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90087" w14:textId="77777777" w:rsidR="00053066" w:rsidRPr="00053066" w:rsidRDefault="00053066" w:rsidP="00053066">
            <w:r w:rsidRPr="00053066">
              <w:t>ACC-004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5E886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4E477E72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EED0B" w14:textId="77777777" w:rsidR="00053066" w:rsidRPr="00053066" w:rsidRDefault="00053066" w:rsidP="00053066">
            <w:r w:rsidRPr="00053066">
              <w:t>TC-005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8BBF9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03EC3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489B1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336BF" w14:textId="77777777" w:rsidR="00053066" w:rsidRPr="00053066" w:rsidRDefault="00053066" w:rsidP="00053066">
            <w:r w:rsidRPr="00053066">
              <w:t>ACC-005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295D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117387AA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B4F5" w14:textId="77777777" w:rsidR="00053066" w:rsidRPr="00053066" w:rsidRDefault="00053066" w:rsidP="00053066">
            <w:r w:rsidRPr="00053066">
              <w:t>TC-006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CDC45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AFE90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49654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8014F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2A04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1598B343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83EAE" w14:textId="77777777" w:rsidR="00053066" w:rsidRPr="00053066" w:rsidRDefault="00053066" w:rsidP="00053066">
            <w:r w:rsidRPr="00053066">
              <w:t>TC-00</w:t>
            </w:r>
            <w:r w:rsidRPr="00053066">
              <w:rPr>
                <w:i/>
                <w:iCs/>
              </w:rPr>
              <w:t>7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95C58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89295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C2635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2B56B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68E95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154A26E7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CF9C" w14:textId="77777777" w:rsidR="00053066" w:rsidRPr="00053066" w:rsidRDefault="00053066" w:rsidP="00053066">
            <w:r w:rsidRPr="00053066">
              <w:t>TC-00</w:t>
            </w:r>
            <w:r w:rsidRPr="00053066">
              <w:rPr>
                <w:i/>
                <w:iCs/>
              </w:rPr>
              <w:t>8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644FA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0F23A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978E2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F3977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4906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7536D6BA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3167A" w14:textId="77777777" w:rsidR="00053066" w:rsidRPr="00053066" w:rsidRDefault="00053066" w:rsidP="00053066">
            <w:r w:rsidRPr="00053066">
              <w:t>TC-00</w:t>
            </w:r>
            <w:r w:rsidRPr="00053066">
              <w:rPr>
                <w:i/>
                <w:iCs/>
              </w:rPr>
              <w:t>9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226C1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58B30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97872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E763F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B17A5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00DFEA68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889D7" w14:textId="77777777" w:rsidR="00053066" w:rsidRPr="00053066" w:rsidRDefault="00053066" w:rsidP="00053066">
            <w:r w:rsidRPr="00053066">
              <w:t>TC-0</w:t>
            </w:r>
            <w:r w:rsidRPr="00053066">
              <w:rPr>
                <w:i/>
                <w:iCs/>
              </w:rPr>
              <w:t>10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CE914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6744B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8146D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44F66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6BF90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5B115A96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04B42" w14:textId="77777777" w:rsidR="00053066" w:rsidRPr="00053066" w:rsidRDefault="00053066" w:rsidP="00053066">
            <w:r w:rsidRPr="00053066">
              <w:t>TC-0</w:t>
            </w:r>
            <w:r w:rsidRPr="00053066">
              <w:rPr>
                <w:i/>
                <w:iCs/>
              </w:rPr>
              <w:t>11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3F4A6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D6932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98014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3BBD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7652D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4A246FB2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D220E" w14:textId="77777777" w:rsidR="00053066" w:rsidRPr="00053066" w:rsidRDefault="00053066" w:rsidP="00053066">
            <w:r w:rsidRPr="00053066">
              <w:t>TC-0</w:t>
            </w:r>
            <w:r w:rsidRPr="00053066">
              <w:rPr>
                <w:i/>
                <w:iCs/>
              </w:rPr>
              <w:t>12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CB4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B5229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BAE49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9F39E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3F114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19691005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DDAED" w14:textId="77777777" w:rsidR="00053066" w:rsidRPr="00053066" w:rsidRDefault="00053066" w:rsidP="00053066">
            <w:r w:rsidRPr="00053066">
              <w:t>TC-0</w:t>
            </w:r>
            <w:r w:rsidRPr="00053066">
              <w:rPr>
                <w:i/>
                <w:iCs/>
              </w:rPr>
              <w:t>13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9914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16C28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F16D7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C2DEB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A54EF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07EC31CE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5652" w14:textId="77777777" w:rsidR="00053066" w:rsidRPr="00053066" w:rsidRDefault="00053066" w:rsidP="00053066">
            <w:r w:rsidRPr="00053066">
              <w:t>TC-0</w:t>
            </w:r>
            <w:r w:rsidRPr="00053066">
              <w:rPr>
                <w:i/>
                <w:iCs/>
              </w:rPr>
              <w:t>14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48511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1FE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1B792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C1BA7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DB7AD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479BAD25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F6A08" w14:textId="77777777" w:rsidR="00053066" w:rsidRPr="00053066" w:rsidRDefault="00053066" w:rsidP="00053066">
            <w:r w:rsidRPr="00053066">
              <w:t>TC-0</w:t>
            </w:r>
            <w:r w:rsidRPr="00053066">
              <w:rPr>
                <w:i/>
                <w:iCs/>
              </w:rPr>
              <w:t>15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35F3E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9990D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16529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29CC8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F2CE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551B0" w14:textId="77777777" w:rsidR="00053066" w:rsidRPr="00053066" w:rsidRDefault="00053066" w:rsidP="00053066">
            <w:r w:rsidRPr="00053066">
              <w:t>Калин</w:t>
            </w:r>
          </w:p>
        </w:tc>
      </w:tr>
      <w:tr w:rsidR="00053066" w:rsidRPr="00053066" w14:paraId="70E0AF31" w14:textId="77777777" w:rsidTr="003A2CFB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right w:val="single" w:sz="4" w:space="0" w:color="D86DC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E46F9" w14:textId="77777777" w:rsidR="00053066" w:rsidRPr="00053066" w:rsidRDefault="00053066" w:rsidP="00053066">
            <w:r w:rsidRPr="00053066">
              <w:t>TC-0</w:t>
            </w:r>
            <w:r w:rsidRPr="00053066">
              <w:rPr>
                <w:i/>
                <w:iCs/>
              </w:rPr>
              <w:t>1</w:t>
            </w:r>
            <w:r w:rsidRPr="00053066">
              <w:t>6</w:t>
            </w:r>
          </w:p>
        </w:tc>
        <w:tc>
          <w:tcPr>
            <w:tcW w:w="1617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592D3" w14:textId="77777777" w:rsidR="00053066" w:rsidRPr="00053066" w:rsidRDefault="00053066" w:rsidP="00053066">
            <w:r w:rsidRPr="00053066">
              <w:t>v1.0</w:t>
            </w:r>
          </w:p>
        </w:tc>
        <w:tc>
          <w:tcPr>
            <w:tcW w:w="1944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E96B9" w14:textId="77777777" w:rsidR="00053066" w:rsidRPr="00053066" w:rsidRDefault="00053066" w:rsidP="00053066">
            <w:r w:rsidRPr="00053066">
              <w:t>Да</w:t>
            </w:r>
          </w:p>
        </w:tc>
        <w:tc>
          <w:tcPr>
            <w:tcW w:w="2123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90A87" w14:textId="77777777" w:rsidR="00053066" w:rsidRPr="00053066" w:rsidRDefault="00053066" w:rsidP="00053066">
            <w:r w:rsidRPr="00053066">
              <w:t>Няма</w:t>
            </w:r>
          </w:p>
        </w:tc>
        <w:tc>
          <w:tcPr>
            <w:tcW w:w="2179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5B648" w14:textId="77777777" w:rsidR="00053066" w:rsidRPr="00053066" w:rsidRDefault="00053066" w:rsidP="00053066">
            <w:r w:rsidRPr="00053066">
              <w:t>ACC-006</w:t>
            </w:r>
          </w:p>
        </w:tc>
        <w:tc>
          <w:tcPr>
            <w:tcW w:w="1692" w:type="dxa"/>
            <w:tcBorders>
              <w:top w:val="single" w:sz="4" w:space="0" w:color="D86DCB"/>
              <w:left w:val="single" w:sz="4" w:space="0" w:color="D86DCB"/>
              <w:bottom w:val="single" w:sz="4" w:space="0" w:color="D86DCB"/>
              <w:right w:val="single" w:sz="4" w:space="0" w:color="D86DC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ECECF" w14:textId="77777777" w:rsidR="00053066" w:rsidRPr="00053066" w:rsidRDefault="00053066" w:rsidP="00053066">
            <w:r w:rsidRPr="00053066">
              <w:t>Калин</w:t>
            </w:r>
          </w:p>
        </w:tc>
      </w:tr>
    </w:tbl>
    <w:p w14:paraId="5D52E801" w14:textId="77777777" w:rsidR="00053066" w:rsidRDefault="00053066">
      <w:pPr>
        <w:rPr>
          <w:lang w:val="en-US"/>
        </w:rPr>
      </w:pPr>
    </w:p>
    <w:sectPr w:rsidR="00053066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7D608" w14:textId="77777777" w:rsidR="003B340A" w:rsidRDefault="003B340A">
      <w:pPr>
        <w:spacing w:after="0" w:line="240" w:lineRule="auto"/>
      </w:pPr>
      <w:r>
        <w:separator/>
      </w:r>
    </w:p>
  </w:endnote>
  <w:endnote w:type="continuationSeparator" w:id="0">
    <w:p w14:paraId="3ACBA040" w14:textId="77777777" w:rsidR="003B340A" w:rsidRDefault="003B3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97D5EF" w14:textId="77777777" w:rsidR="003B340A" w:rsidRDefault="003B340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E1ABD62" w14:textId="77777777" w:rsidR="003B340A" w:rsidRDefault="003B34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636E8"/>
    <w:rsid w:val="00053066"/>
    <w:rsid w:val="002636E8"/>
    <w:rsid w:val="003A122F"/>
    <w:rsid w:val="003B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1F89"/>
  <w15:docId w15:val="{14F07F11-0345-4F70-AA8A-7467C416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066"/>
    <w:pPr>
      <w:suppressAutoHyphens/>
    </w:pPr>
    <w:rPr>
      <w:lang w:val="bg-BG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7">
    <w:name w:val="heading 7"/>
    <w:basedOn w:val="a"/>
    <w:next w:val="a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8">
    <w:name w:val="heading 8"/>
    <w:basedOn w:val="a"/>
    <w:next w:val="a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9">
    <w:name w:val="heading 9"/>
    <w:basedOn w:val="a"/>
    <w:next w:val="a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a0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a0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a0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a0"/>
    <w:rPr>
      <w:rFonts w:eastAsia="Times New Roman" w:cs="Times New Roman"/>
      <w:color w:val="0F4761"/>
    </w:rPr>
  </w:style>
  <w:style w:type="character" w:customStyle="1" w:styleId="Heading6Char">
    <w:name w:val="Heading 6 Char"/>
    <w:basedOn w:val="a0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a0"/>
    <w:rPr>
      <w:rFonts w:eastAsia="Times New Roman" w:cs="Times New Roman"/>
      <w:color w:val="595959"/>
    </w:rPr>
  </w:style>
  <w:style w:type="character" w:customStyle="1" w:styleId="Heading8Char">
    <w:name w:val="Heading 8 Char"/>
    <w:basedOn w:val="a0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a0"/>
    <w:rPr>
      <w:rFonts w:eastAsia="Times New Roman" w:cs="Times New Roman"/>
      <w:color w:val="272727"/>
    </w:rPr>
  </w:style>
  <w:style w:type="paragraph" w:styleId="a3">
    <w:name w:val="Title"/>
    <w:basedOn w:val="a"/>
    <w:next w:val="a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a0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a4">
    <w:name w:val="Subtitle"/>
    <w:basedOn w:val="a"/>
    <w:next w:val="a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a0"/>
    <w:rPr>
      <w:rFonts w:eastAsia="Times New Roman" w:cs="Times New Roman"/>
      <w:color w:val="595959"/>
      <w:spacing w:val="15"/>
      <w:sz w:val="28"/>
      <w:szCs w:val="28"/>
    </w:rPr>
  </w:style>
  <w:style w:type="paragraph" w:styleId="a5">
    <w:name w:val="Quote"/>
    <w:basedOn w:val="a"/>
    <w:next w:val="a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a0"/>
    <w:rPr>
      <w:i/>
      <w:iCs/>
      <w:color w:val="404040"/>
    </w:rPr>
  </w:style>
  <w:style w:type="paragraph" w:styleId="a6">
    <w:name w:val="List Paragraph"/>
    <w:basedOn w:val="a"/>
    <w:pPr>
      <w:ind w:left="720"/>
      <w:contextualSpacing/>
    </w:pPr>
  </w:style>
  <w:style w:type="character" w:styleId="a7">
    <w:name w:val="Intense Emphasis"/>
    <w:basedOn w:val="a0"/>
    <w:rPr>
      <w:i/>
      <w:iCs/>
      <w:color w:val="0F4761"/>
    </w:rPr>
  </w:style>
  <w:style w:type="paragraph" w:styleId="a8">
    <w:name w:val="Intense Quote"/>
    <w:basedOn w:val="a"/>
    <w:next w:val="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a0"/>
    <w:rPr>
      <w:i/>
      <w:iCs/>
      <w:color w:val="0F4761"/>
    </w:rPr>
  </w:style>
  <w:style w:type="character" w:styleId="a9">
    <w:name w:val="Intense Reference"/>
    <w:basedOn w:val="a0"/>
    <w:rPr>
      <w:b/>
      <w:bCs/>
      <w:smallCaps/>
      <w:color w:val="0F4761"/>
      <w:spacing w:val="5"/>
    </w:rPr>
  </w:style>
  <w:style w:type="paragraph" w:customStyle="1" w:styleId="DecimalAligned">
    <w:name w:val="Decimal Aligned"/>
    <w:basedOn w:val="a"/>
    <w:pPr>
      <w:tabs>
        <w:tab w:val="decimal" w:pos="360"/>
      </w:tabs>
      <w:spacing w:after="200" w:line="276" w:lineRule="auto"/>
    </w:pPr>
    <w:rPr>
      <w:rFonts w:eastAsia="Times New Roman"/>
      <w:kern w:val="0"/>
    </w:rPr>
  </w:style>
  <w:style w:type="paragraph" w:styleId="aa">
    <w:name w:val="footnote text"/>
    <w:basedOn w:val="a"/>
    <w:pPr>
      <w:spacing w:after="0" w:line="240" w:lineRule="auto"/>
    </w:pPr>
    <w:rPr>
      <w:rFonts w:eastAsia="Times New Roman"/>
      <w:kern w:val="0"/>
      <w:sz w:val="20"/>
      <w:szCs w:val="20"/>
    </w:rPr>
  </w:style>
  <w:style w:type="character" w:customStyle="1" w:styleId="FootnoteTextChar">
    <w:name w:val="Footnote Text Char"/>
    <w:basedOn w:val="a0"/>
    <w:rPr>
      <w:rFonts w:eastAsia="Times New Roman" w:cs="Times New Roman"/>
      <w:kern w:val="0"/>
      <w:sz w:val="20"/>
      <w:szCs w:val="20"/>
    </w:rPr>
  </w:style>
  <w:style w:type="character" w:styleId="ab">
    <w:name w:val="Subtle Emphasis"/>
    <w:basedOn w:val="a0"/>
    <w:rPr>
      <w:i/>
      <w:iCs/>
    </w:rPr>
  </w:style>
  <w:style w:type="character" w:styleId="ac">
    <w:name w:val="Hyperlink"/>
    <w:basedOn w:val="a0"/>
    <w:rPr>
      <w:color w:val="467886"/>
      <w:u w:val="single"/>
    </w:rPr>
  </w:style>
  <w:style w:type="character" w:styleId="ad">
    <w:name w:val="Unresolved Mention"/>
    <w:basedOn w:val="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30</Pages>
  <Words>7793</Words>
  <Characters>44421</Characters>
  <Application>Microsoft Office Word</Application>
  <DocSecurity>0</DocSecurity>
  <Lines>370</Lines>
  <Paragraphs>104</Paragraphs>
  <ScaleCrop>false</ScaleCrop>
  <Company/>
  <LinksUpToDate>false</LinksUpToDate>
  <CharactersWithSpaces>52110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 Yotova</dc:creator>
  <dc:description/>
  <cp:lastModifiedBy>Kalin Gerdzhikov</cp:lastModifiedBy>
  <cp:revision>2</cp:revision>
  <dcterms:created xsi:type="dcterms:W3CDTF">2025-01-14T10:34:00Z</dcterms:created>
  <dcterms:modified xsi:type="dcterms:W3CDTF">2025-01-14T10:34:00Z</dcterms:modified>
</cp:coreProperties>
</file>